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21" w:rsidRDefault="00153DFA" w:rsidP="004B4621">
      <w:pPr>
        <w:pStyle w:val="Heading1"/>
      </w:pPr>
      <w:r>
        <w:t>ER-modellering 1</w:t>
      </w:r>
    </w:p>
    <w:p w:rsidR="00153DFA" w:rsidRDefault="00153DFA" w:rsidP="00153DFA">
      <w:r>
        <w:t>I denna inlämningsuppgift ska du få prova på att skapa egna ER-modeller utifrån givna textbeskrivningar. ER-modellerna ska sedan översättas till relationsmodellen. När du skapar dina ER-modeller använd programmet Dia Diagram Editor (eller motsvarande program). Som notation ska UML eller Chen användas.</w:t>
      </w:r>
      <w:r w:rsidR="00444523">
        <w:t xml:space="preserve"> </w:t>
      </w:r>
      <w:r w:rsidR="00444523" w:rsidRPr="00444523">
        <w:t>Instruktioner för hur Dia används finner du på kursens hemsida under kursinformation (labbmiljö).</w:t>
      </w:r>
    </w:p>
    <w:p w:rsidR="00153DFA" w:rsidRPr="00153DFA" w:rsidRDefault="00153DFA" w:rsidP="00153DFA"/>
    <w:p w:rsidR="004B4621" w:rsidRDefault="00CE5C5F" w:rsidP="004B4621">
      <w:pPr>
        <w:pStyle w:val="Heading3"/>
      </w:pPr>
      <w:r>
        <w:t xml:space="preserve">Uppgift 1: </w:t>
      </w:r>
      <w:r w:rsidR="00153DFA">
        <w:t>Företag</w:t>
      </w:r>
    </w:p>
    <w:p w:rsidR="00153DFA" w:rsidRDefault="00153DFA" w:rsidP="00C618D8">
      <w:r>
        <w:t>Du ska ta fram en databas åt ett företag. Företaget lämnar följande beskrivning av dess verksamhet och som ska kunna lagras i databasen:</w:t>
      </w:r>
    </w:p>
    <w:p w:rsidR="00153DFA" w:rsidRDefault="00153DFA" w:rsidP="00C618D8"/>
    <w:p w:rsidR="00153DFA" w:rsidRDefault="00153DFA" w:rsidP="00153DFA">
      <w:pPr>
        <w:pStyle w:val="ListParagraph"/>
        <w:numPr>
          <w:ilvl w:val="0"/>
          <w:numId w:val="7"/>
        </w:numPr>
      </w:pPr>
      <w:r>
        <w:t>Företaget har fyra avdelningar, varken mer eller mindre.</w:t>
      </w:r>
    </w:p>
    <w:p w:rsidR="00153DFA" w:rsidRDefault="00153DFA" w:rsidP="00153DFA">
      <w:pPr>
        <w:pStyle w:val="ListParagraph"/>
        <w:numPr>
          <w:ilvl w:val="0"/>
          <w:numId w:val="7"/>
        </w:numPr>
      </w:pPr>
      <w:r>
        <w:t>Varje avdelning sysselsätter flera anställda.</w:t>
      </w:r>
    </w:p>
    <w:p w:rsidR="00882139" w:rsidRDefault="00153DFA" w:rsidP="0045668C">
      <w:pPr>
        <w:pStyle w:val="ListParagraph"/>
        <w:numPr>
          <w:ilvl w:val="0"/>
          <w:numId w:val="7"/>
        </w:numPr>
      </w:pPr>
      <w:r>
        <w:t xml:space="preserve">Varje anställd kan ha en eller flera </w:t>
      </w:r>
      <w:r w:rsidR="002D0179">
        <w:t xml:space="preserve">barn </w:t>
      </w:r>
      <w:r>
        <w:t>som denne försörjer.</w:t>
      </w:r>
    </w:p>
    <w:p w:rsidR="00153DFA" w:rsidRDefault="00882139" w:rsidP="0045668C">
      <w:pPr>
        <w:pStyle w:val="ListParagraph"/>
        <w:numPr>
          <w:ilvl w:val="0"/>
          <w:numId w:val="7"/>
        </w:numPr>
      </w:pPr>
      <w:r w:rsidRPr="00882139">
        <w:t xml:space="preserve">Varje anställd </w:t>
      </w:r>
      <w:r>
        <w:t>ska</w:t>
      </w:r>
      <w:r w:rsidRPr="00882139">
        <w:t xml:space="preserve"> ha ett CV över tidigare jobberfarenheter, men anställda som är nyutexaminerade behöver inte ha ett sådant CV.</w:t>
      </w:r>
    </w:p>
    <w:p w:rsidR="00882139" w:rsidRDefault="00882139" w:rsidP="00882139">
      <w:pPr>
        <w:pStyle w:val="ListParagraph"/>
      </w:pPr>
    </w:p>
    <w:p w:rsidR="002D0179" w:rsidRDefault="002D0179" w:rsidP="00C618D8">
      <w:r>
        <w:t xml:space="preserve">Identifiera lämpliga entitetstyper och välj själv ut några lämpliga attribut att lagra i dessa. </w:t>
      </w:r>
      <w:r w:rsidR="00773D22">
        <w:t xml:space="preserve">Markera alla primärnycklar. </w:t>
      </w:r>
      <w:r>
        <w:t xml:space="preserve">Var noga med att identifiera alla samband mellan entitetstyperna och att de är av rätt typ. Fundera </w:t>
      </w:r>
      <w:r w:rsidR="00526556">
        <w:t xml:space="preserve">även </w:t>
      </w:r>
      <w:r>
        <w:t>över vilket deltagande och kardinalitet som gäller för de olika sambanden</w:t>
      </w:r>
      <w:r w:rsidR="00773D22">
        <w:t xml:space="preserve"> och sätt ut dessa i modellen</w:t>
      </w:r>
      <w:r>
        <w:t>.</w:t>
      </w:r>
      <w:r w:rsidR="005E0A9D">
        <w:t xml:space="preserve"> Redogör eventuella </w:t>
      </w:r>
      <w:r w:rsidR="004C76A0">
        <w:t xml:space="preserve">andra </w:t>
      </w:r>
      <w:r w:rsidR="005E0A9D">
        <w:t>förutsättningar du anser vara nödvändiga att göra.</w:t>
      </w:r>
    </w:p>
    <w:p w:rsidR="00773D22" w:rsidRDefault="00773D22" w:rsidP="00C618D8"/>
    <w:p w:rsidR="00773D22" w:rsidRPr="00CE5C5F" w:rsidRDefault="00773D22" w:rsidP="00773D22"/>
    <w:p w:rsidR="00773D22" w:rsidRPr="00CE5C5F" w:rsidRDefault="00773D22" w:rsidP="00773D22">
      <w:pPr>
        <w:numPr>
          <w:ilvl w:val="0"/>
          <w:numId w:val="4"/>
        </w:numPr>
        <w:rPr>
          <w:b/>
          <w:bCs/>
        </w:rPr>
      </w:pPr>
      <w:r>
        <w:t>Skapa en ER-modell som uppfyller de krav som är givna.</w:t>
      </w:r>
    </w:p>
    <w:p w:rsidR="00773D22" w:rsidRDefault="00773D22" w:rsidP="00773D22">
      <w:pPr>
        <w:ind w:left="720"/>
      </w:pPr>
    </w:p>
    <w:p w:rsidR="00773D22" w:rsidRDefault="00773D22" w:rsidP="00773D22">
      <w:pPr>
        <w:ind w:left="720"/>
      </w:pPr>
      <w:r w:rsidRPr="00373B14">
        <w:rPr>
          <w:bCs/>
        </w:rPr>
        <w:lastRenderedPageBreak/>
        <w:t>S</w:t>
      </w:r>
      <w:r w:rsidRPr="00CE5C5F">
        <w:t>var:</w:t>
      </w:r>
      <w:r w:rsidR="00FB7450">
        <w:t xml:space="preserve"> </w:t>
      </w:r>
      <w:r w:rsidR="00BE73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69.75pt">
            <v:imagedata r:id="rId9" o:title="Diagram1"/>
          </v:shape>
        </w:pict>
      </w:r>
    </w:p>
    <w:p w:rsidR="00773D22" w:rsidRDefault="00773D22" w:rsidP="00773D22">
      <w:pPr>
        <w:ind w:left="720"/>
        <w:rPr>
          <w:b/>
          <w:bCs/>
        </w:rPr>
      </w:pPr>
    </w:p>
    <w:p w:rsidR="00773D22" w:rsidRDefault="00773D22" w:rsidP="00773D22">
      <w:pPr>
        <w:numPr>
          <w:ilvl w:val="0"/>
          <w:numId w:val="4"/>
        </w:numPr>
        <w:rPr>
          <w:b/>
          <w:bCs/>
        </w:rPr>
      </w:pPr>
      <w:r>
        <w:t>Översätt ER-modellen till relationsmodellen (ge ditt svar på samma sätt som i inlämningsuppgift 2).</w:t>
      </w:r>
      <w:r w:rsidRPr="00CE5C5F">
        <w:rPr>
          <w:b/>
          <w:bCs/>
        </w:rPr>
        <w:t xml:space="preserve"> </w:t>
      </w:r>
    </w:p>
    <w:p w:rsidR="00773D22" w:rsidRDefault="00773D22" w:rsidP="00773D22">
      <w:pPr>
        <w:ind w:left="720"/>
        <w:rPr>
          <w:b/>
          <w:bCs/>
        </w:rPr>
      </w:pPr>
    </w:p>
    <w:p w:rsidR="00773D22" w:rsidRDefault="00773D22" w:rsidP="00773D22">
      <w:pPr>
        <w:ind w:left="720"/>
      </w:pPr>
      <w:r w:rsidRPr="00CE5C5F">
        <w:t>Svar:</w:t>
      </w:r>
    </w:p>
    <w:p w:rsidR="00FB7450" w:rsidRDefault="00FB7450" w:rsidP="00C67B6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Avdelning(</w:t>
      </w:r>
      <w:r w:rsidRPr="00F447D2">
        <w:rPr>
          <w:u w:val="single"/>
        </w:rPr>
        <w:t>avdelningsid</w:t>
      </w:r>
      <w:r>
        <w:t>, namn,område)</w:t>
      </w:r>
    </w:p>
    <w:p w:rsidR="00FB7450" w:rsidRDefault="00FB7450" w:rsidP="00C67B6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Anställd(</w:t>
      </w:r>
      <w:r w:rsidRPr="00F447D2">
        <w:rPr>
          <w:u w:val="single"/>
        </w:rPr>
        <w:t>anställningsID</w:t>
      </w:r>
      <w:r>
        <w:t>,personnr,förnamn,efternamn,adress</w:t>
      </w:r>
      <w:r w:rsidR="00E00D5A">
        <w:t>,</w:t>
      </w:r>
      <w:r w:rsidR="00FD3260">
        <w:t>avdelningsid</w:t>
      </w:r>
      <w:r w:rsidR="00E00D5A">
        <w:t>*</w:t>
      </w:r>
      <w:r>
        <w:t>)</w:t>
      </w:r>
    </w:p>
    <w:p w:rsidR="00BE7342" w:rsidRDefault="00BE7342" w:rsidP="00C67B6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Försöjer(anställdningsID*,personnr*)</w:t>
      </w:r>
    </w:p>
    <w:p w:rsidR="00BE7342" w:rsidRDefault="00BE7342" w:rsidP="00C67B6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Barn(</w:t>
      </w:r>
      <w:r w:rsidRPr="00F447D2">
        <w:rPr>
          <w:u w:val="single"/>
        </w:rPr>
        <w:t>personnr</w:t>
      </w:r>
      <w:r>
        <w:t>,försörjare,adress,förnamn,efternamn, anställningsID*)</w:t>
      </w:r>
    </w:p>
    <w:p w:rsidR="00FB7450" w:rsidRDefault="00FB7450" w:rsidP="00C67B6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CV(</w:t>
      </w:r>
      <w:r w:rsidRPr="00F447D2">
        <w:rPr>
          <w:u w:val="single"/>
        </w:rPr>
        <w:t>surrogatID</w:t>
      </w:r>
      <w:r>
        <w:t>, antal_år_i_tjänst, anställningar,kompetensområden,utbildning</w:t>
      </w:r>
      <w:r w:rsidR="00F447D2">
        <w:t>,</w:t>
      </w:r>
      <w:r w:rsidR="00D85116">
        <w:t xml:space="preserve"> </w:t>
      </w:r>
      <w:r w:rsidR="00F447D2">
        <w:t>anställningsID</w:t>
      </w:r>
      <w:r w:rsidR="00E00D5A">
        <w:t>*</w:t>
      </w:r>
      <w:r>
        <w:t>)</w:t>
      </w:r>
    </w:p>
    <w:p w:rsidR="00A83549" w:rsidRDefault="00AF423D">
      <w:pPr>
        <w:rPr>
          <w:rFonts w:ascii="Arial" w:hAnsi="Arial" w:cs="Arial"/>
          <w:b/>
          <w:bCs/>
          <w:sz w:val="26"/>
          <w:szCs w:val="26"/>
        </w:rPr>
      </w:pPr>
      <w:r>
        <w:t>Jag var inte säker på om ett barn får har fler än en försörjare, men jag antog att företaget är likt LSS-boende och dylikt, vilket innebär att flera anställda kan försörja flera barn därför använde jag mig av kardinaliteten 1:M. För barn går det även att använda en anställds namn som främmande nyckel men det kan bli krockar om flera anställda har samma namn.</w:t>
      </w:r>
      <w:r w:rsidR="00A83549">
        <w:br w:type="page"/>
      </w:r>
    </w:p>
    <w:p w:rsidR="0075263D" w:rsidRDefault="0075263D" w:rsidP="0075263D">
      <w:pPr>
        <w:pStyle w:val="Heading3"/>
      </w:pPr>
      <w:r>
        <w:lastRenderedPageBreak/>
        <w:t xml:space="preserve">Uppgift 2: </w:t>
      </w:r>
      <w:r w:rsidR="00E57A5D">
        <w:t>Avdelningen DSV</w:t>
      </w:r>
    </w:p>
    <w:p w:rsidR="00E57A5D" w:rsidRDefault="00E57A5D" w:rsidP="00E57A5D">
      <w:r>
        <w:t xml:space="preserve">För att effektivisera administrationen av rum och telefonnummer vid avdelningen </w:t>
      </w:r>
      <w:r w:rsidRPr="00E57A5D">
        <w:t>Data- och sy</w:t>
      </w:r>
      <w:r>
        <w:t xml:space="preserve">stemvetenskap med statistik (DSV) ska det upprättas en databas som håller en översikt över vem som sitter var och vem som har vilka telefonnummer. </w:t>
      </w:r>
    </w:p>
    <w:p w:rsidR="00E57A5D" w:rsidRDefault="00E57A5D" w:rsidP="00E57A5D">
      <w:r>
        <w:t>Avdelningschefen ger följande redogörelse för vad som ska kunna göras i databasen:</w:t>
      </w:r>
    </w:p>
    <w:p w:rsidR="00E57A5D" w:rsidRDefault="00E57A5D" w:rsidP="00E57A5D"/>
    <w:p w:rsidR="00E57A5D" w:rsidRDefault="00E57A5D" w:rsidP="00E57A5D">
      <w:pPr>
        <w:pStyle w:val="ListParagraph"/>
        <w:numPr>
          <w:ilvl w:val="0"/>
          <w:numId w:val="8"/>
        </w:numPr>
      </w:pPr>
      <w:r>
        <w:t>Vi ska kunna registrera information om de anställda. Det som är aktuellt är anställningsnummer, namn (för- och efternamn), titel och e-postadress.</w:t>
      </w:r>
    </w:p>
    <w:p w:rsidR="00E57A5D" w:rsidRDefault="00E57A5D" w:rsidP="00E57A5D">
      <w:pPr>
        <w:pStyle w:val="ListParagraph"/>
        <w:numPr>
          <w:ilvl w:val="0"/>
          <w:numId w:val="8"/>
        </w:numPr>
      </w:pPr>
      <w:r>
        <w:t>Vi ska kunna registrera information om rummen: rumsnummer, storlek i m2 och antal arbetsplatser i rummet.</w:t>
      </w:r>
    </w:p>
    <w:p w:rsidR="00E57A5D" w:rsidRDefault="00E57A5D" w:rsidP="00E57A5D">
      <w:pPr>
        <w:pStyle w:val="ListParagraph"/>
        <w:numPr>
          <w:ilvl w:val="0"/>
          <w:numId w:val="8"/>
        </w:numPr>
      </w:pPr>
      <w:r>
        <w:t>Vi ska kunna registrera de telefonnummer som avdelningen</w:t>
      </w:r>
      <w:r w:rsidR="00EA6B4E">
        <w:t xml:space="preserve"> disponerar</w:t>
      </w:r>
      <w:r>
        <w:t>.</w:t>
      </w:r>
    </w:p>
    <w:p w:rsidR="00E57A5D" w:rsidRDefault="00E57A5D" w:rsidP="00E57A5D">
      <w:pPr>
        <w:pStyle w:val="ListParagraph"/>
        <w:numPr>
          <w:ilvl w:val="0"/>
          <w:numId w:val="8"/>
        </w:numPr>
      </w:pPr>
      <w:r>
        <w:t>Vi ska kunna registrera vilka anställda som sitter i vilka rum.</w:t>
      </w:r>
    </w:p>
    <w:p w:rsidR="00E57A5D" w:rsidRDefault="00E57A5D" w:rsidP="00E57A5D">
      <w:pPr>
        <w:pStyle w:val="ListParagraph"/>
        <w:numPr>
          <w:ilvl w:val="0"/>
          <w:numId w:val="8"/>
        </w:numPr>
      </w:pPr>
      <w:r>
        <w:t>Vi ska kunna registrera vilka anställda som har vilka telefonnummer.</w:t>
      </w:r>
    </w:p>
    <w:p w:rsidR="00E57A5D" w:rsidRDefault="00E57A5D" w:rsidP="00E57A5D">
      <w:pPr>
        <w:pStyle w:val="ListParagraph"/>
        <w:numPr>
          <w:ilvl w:val="0"/>
          <w:numId w:val="8"/>
        </w:numPr>
      </w:pPr>
      <w:r>
        <w:t xml:space="preserve">Givet en viss anställd ska vi kunna finna </w:t>
      </w:r>
      <w:r w:rsidR="00EA6B4E">
        <w:t>vilket rum den anställde sitter i och vilka telefonnummer den anställde har</w:t>
      </w:r>
      <w:r>
        <w:t>.</w:t>
      </w:r>
    </w:p>
    <w:p w:rsidR="00E57A5D" w:rsidRDefault="00E57A5D" w:rsidP="00E57A5D">
      <w:pPr>
        <w:pStyle w:val="ListParagraph"/>
        <w:numPr>
          <w:ilvl w:val="0"/>
          <w:numId w:val="8"/>
        </w:numPr>
      </w:pPr>
      <w:r>
        <w:t>Vi ska kunna se alla telefonnummer som inte används (inte är tilldelad till någon anställd).</w:t>
      </w:r>
    </w:p>
    <w:p w:rsidR="00E57A5D" w:rsidRDefault="00E57A5D" w:rsidP="00E57A5D">
      <w:pPr>
        <w:pStyle w:val="ListParagraph"/>
        <w:numPr>
          <w:ilvl w:val="0"/>
          <w:numId w:val="8"/>
        </w:numPr>
      </w:pPr>
      <w:r>
        <w:t xml:space="preserve">Vi ska kunna finna alla rum </w:t>
      </w:r>
      <w:r w:rsidR="00EA6B4E">
        <w:t>där</w:t>
      </w:r>
      <w:r>
        <w:t xml:space="preserve"> </w:t>
      </w:r>
      <w:r w:rsidR="00EA6B4E">
        <w:t>det inte sitter någon anställd</w:t>
      </w:r>
      <w:r>
        <w:t>.</w:t>
      </w:r>
    </w:p>
    <w:p w:rsidR="00E57A5D" w:rsidRDefault="00E57A5D" w:rsidP="00E57A5D">
      <w:pPr>
        <w:pStyle w:val="ListParagraph"/>
        <w:numPr>
          <w:ilvl w:val="0"/>
          <w:numId w:val="8"/>
        </w:numPr>
      </w:pPr>
      <w:r>
        <w:t>Vi ska kunna finna alla rum det finns lediga arbetsplatser.</w:t>
      </w:r>
    </w:p>
    <w:p w:rsidR="00E57A5D" w:rsidRDefault="00E57A5D" w:rsidP="00E57A5D"/>
    <w:p w:rsidR="00E57A5D" w:rsidRDefault="00E57A5D" w:rsidP="00E57A5D">
      <w:r>
        <w:t xml:space="preserve">Avdelningen har följande </w:t>
      </w:r>
      <w:r w:rsidR="00621CDA">
        <w:t>verksamhet</w:t>
      </w:r>
      <w:r>
        <w:t xml:space="preserve">sregler som är relevanta för </w:t>
      </w:r>
      <w:r w:rsidR="00621CDA">
        <w:t>databasen</w:t>
      </w:r>
      <w:r>
        <w:t>:</w:t>
      </w:r>
    </w:p>
    <w:p w:rsidR="00621CDA" w:rsidRDefault="00621CDA" w:rsidP="00E57A5D"/>
    <w:p w:rsidR="00E57A5D" w:rsidRDefault="00E57A5D" w:rsidP="004C76A0">
      <w:pPr>
        <w:pStyle w:val="ListParagraph"/>
        <w:numPr>
          <w:ilvl w:val="0"/>
          <w:numId w:val="9"/>
        </w:numPr>
      </w:pPr>
      <w:r>
        <w:t xml:space="preserve">Alla anställda ska </w:t>
      </w:r>
      <w:r w:rsidR="004C76A0">
        <w:t>ha minst</w:t>
      </w:r>
      <w:r>
        <w:t xml:space="preserve"> ett telefonnummer registrerat och kan maximalt ha två telefonnummer</w:t>
      </w:r>
      <w:r w:rsidR="00110EC8">
        <w:t xml:space="preserve"> (i alla fall just nu, maximala antalet kan komma att ändras i framtiden)</w:t>
      </w:r>
      <w:r>
        <w:t>.</w:t>
      </w:r>
    </w:p>
    <w:p w:rsidR="00E57A5D" w:rsidRDefault="00E57A5D" w:rsidP="004C76A0">
      <w:pPr>
        <w:pStyle w:val="ListParagraph"/>
        <w:numPr>
          <w:ilvl w:val="0"/>
          <w:numId w:val="9"/>
        </w:numPr>
      </w:pPr>
      <w:r>
        <w:t>Flera anställda kan dela samma telefonnummer.</w:t>
      </w:r>
    </w:p>
    <w:p w:rsidR="0075263D" w:rsidRDefault="00E57A5D" w:rsidP="004C76A0">
      <w:pPr>
        <w:pStyle w:val="ListParagraph"/>
        <w:numPr>
          <w:ilvl w:val="0"/>
          <w:numId w:val="9"/>
        </w:numPr>
      </w:pPr>
      <w:r>
        <w:t>En anställd behöver inte vara tilldelad ett rum (till exempel under tjänsteledighet), och en anställd kan inte tilldelas mer än ett rum.</w:t>
      </w:r>
    </w:p>
    <w:p w:rsidR="004C76A0" w:rsidRDefault="004C76A0" w:rsidP="00E57A5D"/>
    <w:p w:rsidR="004C76A0" w:rsidRDefault="004C76A0" w:rsidP="00E57A5D">
      <w:r>
        <w:t>Identifiera lämpliga entitetstyper med lämpliga attribut utifrån beskrivningen ovan. Markera alla primärnycklar. Var noga med att identifiera alla samband mellan entitetstyperna och att de är av rätt typ. Fundera även över vilket deltagande och kardinalitet som gäller för de olika sambanden och sätt ut dessa i modellen. Redogör eventuella andra förutsättningar du anser vara nödvändiga att göra.</w:t>
      </w:r>
    </w:p>
    <w:p w:rsidR="004C76A0" w:rsidRPr="00CE5C5F" w:rsidRDefault="004C76A0" w:rsidP="004C76A0"/>
    <w:p w:rsidR="004C76A0" w:rsidRPr="00CE5C5F" w:rsidRDefault="004C76A0" w:rsidP="004C76A0">
      <w:pPr>
        <w:numPr>
          <w:ilvl w:val="0"/>
          <w:numId w:val="10"/>
        </w:numPr>
        <w:rPr>
          <w:b/>
          <w:bCs/>
        </w:rPr>
      </w:pPr>
      <w:r>
        <w:t>Skapa en ER-modell som uppfyller de krav som är givna.</w:t>
      </w:r>
    </w:p>
    <w:p w:rsidR="004C76A0" w:rsidRDefault="004C76A0" w:rsidP="004C76A0">
      <w:pPr>
        <w:ind w:left="720"/>
      </w:pPr>
    </w:p>
    <w:p w:rsidR="004C76A0" w:rsidRDefault="004C76A0" w:rsidP="004C76A0">
      <w:pPr>
        <w:ind w:left="720"/>
      </w:pPr>
      <w:r>
        <w:rPr>
          <w:b/>
          <w:bCs/>
        </w:rPr>
        <w:lastRenderedPageBreak/>
        <w:t>S</w:t>
      </w:r>
      <w:r w:rsidRPr="00CE5C5F">
        <w:t>var:</w:t>
      </w:r>
      <w:r w:rsidR="00795031" w:rsidRPr="00795031">
        <w:rPr>
          <w:snapToGrid w:val="0"/>
          <w:color w:val="000000"/>
          <w:w w:val="0"/>
          <w:sz w:val="0"/>
          <w:szCs w:val="0"/>
          <w:u w:color="000000"/>
          <w:bdr w:val="none" w:sz="0" w:space="0" w:color="000000"/>
          <w:shd w:val="clear" w:color="000000" w:fill="000000"/>
        </w:rPr>
        <w:t xml:space="preserve"> </w:t>
      </w:r>
      <w:r w:rsidR="000035B2">
        <w:rPr>
          <w:noProof/>
          <w:lang w:val="en-US" w:eastAsia="en-US"/>
        </w:rPr>
        <w:pict>
          <v:shape id="_x0000_i1026" type="#_x0000_t75" style="width:441pt;height:259.5pt">
            <v:imagedata r:id="rId10" o:title="Diagram3"/>
          </v:shape>
        </w:pict>
      </w:r>
    </w:p>
    <w:p w:rsidR="004C76A0" w:rsidRDefault="004C76A0" w:rsidP="004C76A0">
      <w:pPr>
        <w:ind w:left="720"/>
        <w:rPr>
          <w:b/>
          <w:bCs/>
        </w:rPr>
      </w:pPr>
    </w:p>
    <w:p w:rsidR="004C76A0" w:rsidRDefault="004C76A0" w:rsidP="004C76A0">
      <w:pPr>
        <w:numPr>
          <w:ilvl w:val="0"/>
          <w:numId w:val="10"/>
        </w:numPr>
        <w:rPr>
          <w:b/>
          <w:bCs/>
        </w:rPr>
      </w:pPr>
      <w:r>
        <w:t>Översätt ER-modellen till relationsmodellen</w:t>
      </w:r>
      <w:r w:rsidR="002103BF">
        <w:t>.</w:t>
      </w:r>
    </w:p>
    <w:p w:rsidR="004C76A0" w:rsidRDefault="004C76A0" w:rsidP="004C76A0">
      <w:pPr>
        <w:ind w:left="720"/>
        <w:rPr>
          <w:b/>
          <w:bCs/>
        </w:rPr>
      </w:pPr>
    </w:p>
    <w:p w:rsidR="004C76A0" w:rsidRDefault="004C76A0" w:rsidP="004C76A0">
      <w:pPr>
        <w:ind w:left="720"/>
      </w:pPr>
      <w:r w:rsidRPr="00CE5C5F">
        <w:t>Svar:</w:t>
      </w:r>
      <w:r w:rsidR="00795031">
        <w:t xml:space="preserve"> </w:t>
      </w:r>
    </w:p>
    <w:p w:rsidR="004C76A0" w:rsidRDefault="004C76A0" w:rsidP="004C76A0"/>
    <w:p w:rsidR="00795031" w:rsidRDefault="00795031" w:rsidP="0079503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Anställd(</w:t>
      </w:r>
      <w:r>
        <w:rPr>
          <w:u w:val="single"/>
        </w:rPr>
        <w:t>anställningsnummer</w:t>
      </w:r>
      <w:r>
        <w:t>, förnamn,</w:t>
      </w:r>
      <w:r w:rsidR="00381EC0">
        <w:t>efternamn,titel,epost, rumsnr*)</w:t>
      </w:r>
    </w:p>
    <w:p w:rsidR="00795031" w:rsidRDefault="00795031" w:rsidP="0079503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Rum(</w:t>
      </w:r>
      <w:r>
        <w:rPr>
          <w:u w:val="single"/>
        </w:rPr>
        <w:t>rumsnr</w:t>
      </w:r>
      <w:r w:rsidR="00381EC0">
        <w:t>,storlek_m2,arbetsplatser</w:t>
      </w:r>
      <w:r>
        <w:t>)</w:t>
      </w:r>
    </w:p>
    <w:p w:rsidR="00795031" w:rsidRDefault="008875DB" w:rsidP="00795031">
      <w:pPr>
        <w:pBdr>
          <w:top w:val="single" w:sz="4" w:space="1" w:color="auto"/>
          <w:left w:val="single" w:sz="4" w:space="4" w:color="auto"/>
          <w:bottom w:val="single" w:sz="4" w:space="1" w:color="auto"/>
          <w:right w:val="single" w:sz="4" w:space="28" w:color="auto"/>
        </w:pBdr>
        <w:shd w:val="clear" w:color="auto" w:fill="DDD9C3" w:themeFill="background2" w:themeFillShade="E6"/>
        <w:ind w:left="-426"/>
      </w:pPr>
      <w:r>
        <w:t>Telefonnummer(</w:t>
      </w:r>
      <w:r>
        <w:rPr>
          <w:u w:val="single"/>
        </w:rPr>
        <w:t>telefonnr</w:t>
      </w:r>
      <w:r w:rsidR="00C30DA8">
        <w:t xml:space="preserve">, </w:t>
      </w:r>
      <w:r>
        <w:t>anställningsnr*)</w:t>
      </w:r>
    </w:p>
    <w:p w:rsidR="00C30DA8" w:rsidRPr="00C30DA8" w:rsidRDefault="00F5202D" w:rsidP="00795031">
      <w:pPr>
        <w:pBdr>
          <w:top w:val="single" w:sz="4" w:space="1" w:color="auto"/>
          <w:left w:val="single" w:sz="4" w:space="4" w:color="auto"/>
          <w:bottom w:val="single" w:sz="4" w:space="1" w:color="auto"/>
          <w:right w:val="single" w:sz="4" w:space="28" w:color="auto"/>
        </w:pBdr>
        <w:shd w:val="clear" w:color="auto" w:fill="DDD9C3" w:themeFill="background2" w:themeFillShade="E6"/>
        <w:ind w:left="-426"/>
        <w:rPr>
          <w:u w:val="single"/>
        </w:rPr>
      </w:pPr>
      <w:r>
        <w:t>Disponerar</w:t>
      </w:r>
      <w:r w:rsidR="00C30DA8">
        <w:t>(</w:t>
      </w:r>
      <w:r w:rsidR="00C30DA8" w:rsidRPr="000035B2">
        <w:t>telefonnr</w:t>
      </w:r>
      <w:r w:rsidR="000035B2">
        <w:t>*</w:t>
      </w:r>
      <w:r w:rsidR="00C30DA8" w:rsidRPr="000035B2">
        <w:t>,rumsnr</w:t>
      </w:r>
      <w:r w:rsidR="000035B2">
        <w:t>*</w:t>
      </w:r>
      <w:bookmarkStart w:id="0" w:name="_GoBack"/>
      <w:bookmarkEnd w:id="0"/>
      <w:r w:rsidR="00C30DA8" w:rsidRPr="000035B2">
        <w:t>)</w:t>
      </w:r>
    </w:p>
    <w:p w:rsidR="004C76A0" w:rsidRDefault="004C76A0" w:rsidP="004C76A0"/>
    <w:p w:rsidR="00B8683E" w:rsidRDefault="00B8683E" w:rsidP="004C76A0">
      <w:r>
        <w:t>Jag var enormt osäker på hur jag skulle ställa frågor och visa det i ett ER-diagram på uppgift 2, jag antar att den är fel gjord men jag hittar inte hur jag skulle göra. Med hjälp av SQL så skulle det däremot gå fint att ställa frågorna som syns i beskrivningen.</w:t>
      </w:r>
      <w:r w:rsidR="0004040D">
        <w:t xml:space="preserve"> Man kan då t.ex. se hur många arbetsplatser ett visst rum har, sedan hur många anställda som sitter i detta rum, genom att ta bort antalet anställda från totala arbetsplatserna så vet man hur många lediga platser det finns. Det här med ER-modellering är grymt svårt att förstå tycker jag tyvärr.</w:t>
      </w:r>
    </w:p>
    <w:sectPr w:rsidR="00B8683E" w:rsidSect="00F447D2">
      <w:headerReference w:type="default" r:id="rId11"/>
      <w:footerReference w:type="default" r:id="rId12"/>
      <w:pgSz w:w="11906" w:h="16838"/>
      <w:pgMar w:top="1440" w:right="1274"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EC1" w:rsidRDefault="00922EC1">
      <w:r>
        <w:separator/>
      </w:r>
    </w:p>
  </w:endnote>
  <w:endnote w:type="continuationSeparator" w:id="0">
    <w:p w:rsidR="00922EC1" w:rsidRDefault="0092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C5F" w:rsidRDefault="00CE5C5F" w:rsidP="00936180">
    <w:pPr>
      <w:pStyle w:val="Footer"/>
      <w:pBdr>
        <w:top w:val="single" w:sz="4" w:space="1" w:color="auto"/>
      </w:pBdr>
      <w:tabs>
        <w:tab w:val="clear" w:pos="9072"/>
        <w:tab w:val="right" w:pos="8280"/>
      </w:tabs>
      <w:rPr>
        <w:rFonts w:ascii="Arial" w:hAnsi="Arial" w:cs="Arial"/>
        <w:sz w:val="22"/>
        <w:szCs w:val="22"/>
      </w:rPr>
    </w:pPr>
    <w:r w:rsidRPr="00CE5C5F">
      <w:rPr>
        <w:rFonts w:ascii="Arial" w:hAnsi="Arial" w:cs="Arial"/>
        <w:sz w:val="22"/>
        <w:szCs w:val="22"/>
      </w:rPr>
      <w:t xml:space="preserve">Kjell Toft Hansen, TISIP </w:t>
    </w:r>
    <w:r>
      <w:rPr>
        <w:rFonts w:ascii="Arial" w:hAnsi="Arial" w:cs="Arial"/>
        <w:sz w:val="22"/>
        <w:szCs w:val="22"/>
      </w:rPr>
      <w:tab/>
    </w:r>
    <w:r>
      <w:rPr>
        <w:rFonts w:ascii="Arial" w:hAnsi="Arial" w:cs="Arial"/>
        <w:sz w:val="22"/>
        <w:szCs w:val="22"/>
      </w:rPr>
      <w:tab/>
      <w:t xml:space="preserve">Sida </w:t>
    </w:r>
    <w:r w:rsidR="0052786D">
      <w:rPr>
        <w:rStyle w:val="PageNumber"/>
      </w:rPr>
      <w:fldChar w:fldCharType="begin"/>
    </w:r>
    <w:r>
      <w:rPr>
        <w:rStyle w:val="PageNumber"/>
      </w:rPr>
      <w:instrText xml:space="preserve"> PAGE </w:instrText>
    </w:r>
    <w:r w:rsidR="0052786D">
      <w:rPr>
        <w:rStyle w:val="PageNumber"/>
      </w:rPr>
      <w:fldChar w:fldCharType="separate"/>
    </w:r>
    <w:r w:rsidR="000035B2">
      <w:rPr>
        <w:rStyle w:val="PageNumber"/>
        <w:noProof/>
      </w:rPr>
      <w:t>4</w:t>
    </w:r>
    <w:r w:rsidR="0052786D">
      <w:rPr>
        <w:rStyle w:val="PageNumber"/>
      </w:rPr>
      <w:fldChar w:fldCharType="end"/>
    </w:r>
  </w:p>
  <w:p w:rsidR="00936180" w:rsidRPr="00936180" w:rsidRDefault="00936180" w:rsidP="00936180">
    <w:pPr>
      <w:pStyle w:val="Footer"/>
      <w:pBdr>
        <w:top w:val="single" w:sz="4" w:space="1" w:color="auto"/>
      </w:pBdr>
      <w:tabs>
        <w:tab w:val="clear" w:pos="9072"/>
        <w:tab w:val="right" w:pos="8280"/>
      </w:tabs>
      <w:rPr>
        <w:rFonts w:ascii="Arial" w:hAnsi="Arial" w:cs="Arial"/>
        <w:sz w:val="22"/>
        <w:szCs w:val="22"/>
      </w:rPr>
    </w:pPr>
    <w:r w:rsidRPr="00936180">
      <w:rPr>
        <w:rFonts w:ascii="Arial" w:hAnsi="Arial" w:cs="Arial"/>
        <w:sz w:val="22"/>
        <w:szCs w:val="22"/>
      </w:rPr>
      <w:t xml:space="preserve">Robert </w:t>
    </w:r>
    <w:r w:rsidR="001E1B14">
      <w:rPr>
        <w:rFonts w:ascii="Arial" w:hAnsi="Arial" w:cs="Arial"/>
        <w:sz w:val="22"/>
        <w:szCs w:val="22"/>
      </w:rPr>
      <w:t>Jonsson</w:t>
    </w:r>
    <w:r w:rsidR="00CE5C5F">
      <w:rPr>
        <w:rFonts w:ascii="Arial" w:hAnsi="Arial" w:cs="Arial"/>
        <w:sz w:val="22"/>
        <w:szCs w:val="22"/>
      </w:rPr>
      <w:t xml:space="preserve">, </w:t>
    </w:r>
    <w:r w:rsidR="00CF33CB">
      <w:rPr>
        <w:rFonts w:ascii="Arial" w:hAnsi="Arial" w:cs="Arial"/>
        <w:sz w:val="22"/>
        <w:szCs w:val="22"/>
      </w:rPr>
      <w:t>DSV</w:t>
    </w:r>
    <w:r>
      <w:rPr>
        <w:rFonts w:ascii="Arial" w:hAnsi="Arial" w:cs="Arial"/>
        <w:sz w:val="22"/>
        <w:szCs w:val="22"/>
      </w:rPr>
      <w:tab/>
    </w:r>
    <w:r>
      <w:rPr>
        <w:rFonts w:ascii="Arial" w:hAnsi="Arial" w:cs="Aria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EC1" w:rsidRDefault="00922EC1">
      <w:r>
        <w:separator/>
      </w:r>
    </w:p>
  </w:footnote>
  <w:footnote w:type="continuationSeparator" w:id="0">
    <w:p w:rsidR="00922EC1" w:rsidRDefault="00922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2B" w:rsidRPr="00936180" w:rsidRDefault="00E35E9C" w:rsidP="00936180">
    <w:pPr>
      <w:pStyle w:val="Header"/>
      <w:rPr>
        <w:rFonts w:ascii="Arial" w:hAnsi="Arial" w:cs="Arial"/>
        <w:sz w:val="22"/>
        <w:szCs w:val="22"/>
      </w:rPr>
    </w:pPr>
    <w:r>
      <w:rPr>
        <w:rFonts w:ascii="Arial" w:hAnsi="Arial" w:cs="Arial"/>
        <w:noProof/>
        <w:sz w:val="22"/>
        <w:szCs w:val="22"/>
        <w:lang w:val="en-US" w:eastAsia="en-US"/>
      </w:rPr>
      <w:drawing>
        <wp:anchor distT="0" distB="0" distL="114300" distR="114300" simplePos="0" relativeHeight="251658240" behindDoc="1" locked="0" layoutInCell="1" allowOverlap="1" wp14:anchorId="6E330BAD" wp14:editId="3753DC3E">
          <wp:simplePos x="0" y="0"/>
          <wp:positionH relativeFrom="column">
            <wp:posOffset>4284345</wp:posOffset>
          </wp:positionH>
          <wp:positionV relativeFrom="paragraph">
            <wp:posOffset>-48895</wp:posOffset>
          </wp:positionV>
          <wp:extent cx="1011555" cy="481965"/>
          <wp:effectExtent l="19050" t="0" r="0" b="0"/>
          <wp:wrapNone/>
          <wp:docPr id="6" name="Bild 6" descr="http://www.mh.se/upload/forvaltning/INFO/Bilder/MU_logotyp_int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h.se/upload/forvaltning/INFO/Bilder/MU_logotyp_int_lag.jpg"/>
                  <pic:cNvPicPr>
                    <a:picLocks noChangeAspect="1" noChangeArrowheads="1"/>
                  </pic:cNvPicPr>
                </pic:nvPicPr>
                <pic:blipFill>
                  <a:blip r:embed="rId1" r:link="rId2"/>
                  <a:srcRect/>
                  <a:stretch>
                    <a:fillRect/>
                  </a:stretch>
                </pic:blipFill>
                <pic:spPr bwMode="auto">
                  <a:xfrm>
                    <a:off x="0" y="0"/>
                    <a:ext cx="1011555" cy="481965"/>
                  </a:xfrm>
                  <a:prstGeom prst="rect">
                    <a:avLst/>
                  </a:prstGeom>
                  <a:noFill/>
                  <a:ln w="9525">
                    <a:noFill/>
                    <a:miter lim="800000"/>
                    <a:headEnd/>
                    <a:tailEnd/>
                  </a:ln>
                </pic:spPr>
              </pic:pic>
            </a:graphicData>
          </a:graphic>
        </wp:anchor>
      </w:drawing>
    </w:r>
    <w:r w:rsidR="00A211FA">
      <w:rPr>
        <w:rFonts w:ascii="Arial" w:hAnsi="Arial" w:cs="Arial"/>
        <w:noProof/>
        <w:sz w:val="22"/>
        <w:szCs w:val="22"/>
      </w:rPr>
      <w:t>Inlämningsuppgift 3</w:t>
    </w:r>
  </w:p>
  <w:p w:rsidR="0086032B" w:rsidRPr="00301349" w:rsidRDefault="00301349" w:rsidP="00936180">
    <w:pPr>
      <w:pStyle w:val="Header"/>
      <w:rPr>
        <w:rFonts w:ascii="Arial" w:hAnsi="Arial" w:cs="Arial"/>
        <w:noProof/>
        <w:sz w:val="22"/>
        <w:szCs w:val="22"/>
      </w:rPr>
    </w:pPr>
    <w:r w:rsidRPr="00301349">
      <w:rPr>
        <w:rFonts w:ascii="Arial" w:hAnsi="Arial" w:cs="Arial"/>
        <w:noProof/>
        <w:sz w:val="22"/>
        <w:szCs w:val="22"/>
      </w:rPr>
      <w:t>DT076G, Databaser modellering och implementering</w:t>
    </w:r>
  </w:p>
  <w:p w:rsidR="0086032B" w:rsidRDefault="0086032B" w:rsidP="00936180">
    <w:pPr>
      <w:pStyle w:val="Header"/>
      <w:pBdr>
        <w:bottom w:val="single" w:sz="4" w:space="1" w:color="auto"/>
      </w:pBdr>
    </w:pPr>
  </w:p>
  <w:p w:rsidR="0086032B" w:rsidRDefault="0086032B" w:rsidP="009361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2A9D7C86"/>
    <w:multiLevelType w:val="hybridMultilevel"/>
    <w:tmpl w:val="C54810A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2E8616D1"/>
    <w:multiLevelType w:val="hybridMultilevel"/>
    <w:tmpl w:val="0896A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180439C"/>
    <w:multiLevelType w:val="hybridMultilevel"/>
    <w:tmpl w:val="DB8C3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6620447"/>
    <w:multiLevelType w:val="hybridMultilevel"/>
    <w:tmpl w:val="6DA241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BDA2B83"/>
    <w:multiLevelType w:val="hybridMultilevel"/>
    <w:tmpl w:val="ED6E2E60"/>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4DDE02DF"/>
    <w:multiLevelType w:val="hybridMultilevel"/>
    <w:tmpl w:val="8ABA69D6"/>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7">
    <w:nsid w:val="60EF705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8541C5C"/>
    <w:multiLevelType w:val="hybridMultilevel"/>
    <w:tmpl w:val="5DF62D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AD91EC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9"/>
  </w:num>
  <w:num w:numId="5">
    <w:abstractNumId w:val="2"/>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4"/>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80"/>
    <w:rsid w:val="00001B60"/>
    <w:rsid w:val="000035B2"/>
    <w:rsid w:val="0001390E"/>
    <w:rsid w:val="0004040D"/>
    <w:rsid w:val="000B0388"/>
    <w:rsid w:val="001002F0"/>
    <w:rsid w:val="00110EC8"/>
    <w:rsid w:val="0011301B"/>
    <w:rsid w:val="001256D1"/>
    <w:rsid w:val="00132775"/>
    <w:rsid w:val="00152B13"/>
    <w:rsid w:val="00153DFA"/>
    <w:rsid w:val="00156C7A"/>
    <w:rsid w:val="0019036F"/>
    <w:rsid w:val="001A045D"/>
    <w:rsid w:val="001A541C"/>
    <w:rsid w:val="001B7B99"/>
    <w:rsid w:val="001C3B94"/>
    <w:rsid w:val="001E1B14"/>
    <w:rsid w:val="002103BF"/>
    <w:rsid w:val="0024041A"/>
    <w:rsid w:val="00240D88"/>
    <w:rsid w:val="002454BF"/>
    <w:rsid w:val="00251B0E"/>
    <w:rsid w:val="00270AB6"/>
    <w:rsid w:val="00271532"/>
    <w:rsid w:val="002934C4"/>
    <w:rsid w:val="002A42BA"/>
    <w:rsid w:val="002C5698"/>
    <w:rsid w:val="002D0179"/>
    <w:rsid w:val="002D1D4F"/>
    <w:rsid w:val="002D6E97"/>
    <w:rsid w:val="002F238F"/>
    <w:rsid w:val="00301349"/>
    <w:rsid w:val="00310C23"/>
    <w:rsid w:val="00373B14"/>
    <w:rsid w:val="00381EC0"/>
    <w:rsid w:val="003A5B4B"/>
    <w:rsid w:val="003C3A38"/>
    <w:rsid w:val="003C6BBB"/>
    <w:rsid w:val="003F0A1D"/>
    <w:rsid w:val="003F4D8C"/>
    <w:rsid w:val="00410E73"/>
    <w:rsid w:val="00441933"/>
    <w:rsid w:val="00444523"/>
    <w:rsid w:val="004B4621"/>
    <w:rsid w:val="004C76A0"/>
    <w:rsid w:val="004C7D98"/>
    <w:rsid w:val="005016B7"/>
    <w:rsid w:val="00526556"/>
    <w:rsid w:val="0052786D"/>
    <w:rsid w:val="005B09E2"/>
    <w:rsid w:val="005D2CDD"/>
    <w:rsid w:val="005E0A9D"/>
    <w:rsid w:val="005F6E86"/>
    <w:rsid w:val="006129D6"/>
    <w:rsid w:val="00613980"/>
    <w:rsid w:val="00621CDA"/>
    <w:rsid w:val="006512EE"/>
    <w:rsid w:val="006817F2"/>
    <w:rsid w:val="006A19D1"/>
    <w:rsid w:val="006A30E7"/>
    <w:rsid w:val="006A63C2"/>
    <w:rsid w:val="006A7EF8"/>
    <w:rsid w:val="006E075B"/>
    <w:rsid w:val="006E5EC4"/>
    <w:rsid w:val="00705FDE"/>
    <w:rsid w:val="00742054"/>
    <w:rsid w:val="0075263D"/>
    <w:rsid w:val="00773D22"/>
    <w:rsid w:val="00795031"/>
    <w:rsid w:val="007C30E0"/>
    <w:rsid w:val="00821D03"/>
    <w:rsid w:val="0086032B"/>
    <w:rsid w:val="00882139"/>
    <w:rsid w:val="008875DB"/>
    <w:rsid w:val="008C505E"/>
    <w:rsid w:val="008D4993"/>
    <w:rsid w:val="008E68E5"/>
    <w:rsid w:val="008F7155"/>
    <w:rsid w:val="00901E5C"/>
    <w:rsid w:val="00922EC1"/>
    <w:rsid w:val="00936180"/>
    <w:rsid w:val="0096302D"/>
    <w:rsid w:val="0096332F"/>
    <w:rsid w:val="00994B97"/>
    <w:rsid w:val="0099560E"/>
    <w:rsid w:val="009B340B"/>
    <w:rsid w:val="009B6159"/>
    <w:rsid w:val="009D59B2"/>
    <w:rsid w:val="009E1952"/>
    <w:rsid w:val="009E6633"/>
    <w:rsid w:val="00A007ED"/>
    <w:rsid w:val="00A063AC"/>
    <w:rsid w:val="00A211FA"/>
    <w:rsid w:val="00A32A1A"/>
    <w:rsid w:val="00A7357B"/>
    <w:rsid w:val="00A83549"/>
    <w:rsid w:val="00AF423D"/>
    <w:rsid w:val="00B2574B"/>
    <w:rsid w:val="00B8683E"/>
    <w:rsid w:val="00BE7342"/>
    <w:rsid w:val="00C26301"/>
    <w:rsid w:val="00C30DA8"/>
    <w:rsid w:val="00C529F2"/>
    <w:rsid w:val="00C618D8"/>
    <w:rsid w:val="00C62876"/>
    <w:rsid w:val="00C67B61"/>
    <w:rsid w:val="00C73AA0"/>
    <w:rsid w:val="00C93A74"/>
    <w:rsid w:val="00CC315A"/>
    <w:rsid w:val="00CC79BA"/>
    <w:rsid w:val="00CE5C5F"/>
    <w:rsid w:val="00CF33CB"/>
    <w:rsid w:val="00D06FBA"/>
    <w:rsid w:val="00D242F4"/>
    <w:rsid w:val="00D85116"/>
    <w:rsid w:val="00DA61F8"/>
    <w:rsid w:val="00DA64EA"/>
    <w:rsid w:val="00DC75AC"/>
    <w:rsid w:val="00E00D5A"/>
    <w:rsid w:val="00E35E9C"/>
    <w:rsid w:val="00E57A5D"/>
    <w:rsid w:val="00EA6B4E"/>
    <w:rsid w:val="00EB1DB1"/>
    <w:rsid w:val="00EE28C8"/>
    <w:rsid w:val="00F009D0"/>
    <w:rsid w:val="00F447D2"/>
    <w:rsid w:val="00F5202D"/>
    <w:rsid w:val="00F64D6E"/>
    <w:rsid w:val="00F7600A"/>
    <w:rsid w:val="00FA3BC4"/>
    <w:rsid w:val="00FB7450"/>
    <w:rsid w:val="00FD3260"/>
    <w:rsid w:val="00FF6B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3D"/>
    <w:rPr>
      <w:sz w:val="24"/>
      <w:szCs w:val="24"/>
    </w:rPr>
  </w:style>
  <w:style w:type="paragraph" w:styleId="Heading1">
    <w:name w:val="heading 1"/>
    <w:basedOn w:val="Normal"/>
    <w:next w:val="Normal"/>
    <w:qFormat/>
    <w:rsid w:val="0096302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9630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link w:val="HeaderChar"/>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rsid w:val="0075263D"/>
    <w:rPr>
      <w:rFonts w:ascii="Arial" w:hAnsi="Arial" w:cs="Arial"/>
      <w:b/>
      <w:bCs/>
      <w:sz w:val="26"/>
      <w:szCs w:val="26"/>
    </w:rPr>
  </w:style>
  <w:style w:type="paragraph" w:styleId="ListParagraph">
    <w:name w:val="List Paragraph"/>
    <w:basedOn w:val="Normal"/>
    <w:uiPriority w:val="34"/>
    <w:qFormat/>
    <w:rsid w:val="00EE28C8"/>
    <w:pPr>
      <w:ind w:left="720"/>
      <w:contextualSpacing/>
    </w:pPr>
  </w:style>
  <w:style w:type="character" w:customStyle="1" w:styleId="HeaderChar">
    <w:name w:val="Header Char"/>
    <w:basedOn w:val="DefaultParagraphFont"/>
    <w:link w:val="Header"/>
    <w:rsid w:val="00301349"/>
    <w:rPr>
      <w:sz w:val="24"/>
      <w:szCs w:val="24"/>
    </w:rPr>
  </w:style>
  <w:style w:type="paragraph" w:customStyle="1" w:styleId="Default">
    <w:name w:val="Default"/>
    <w:rsid w:val="00FB7450"/>
    <w:pPr>
      <w:autoSpaceDE w:val="0"/>
      <w:autoSpaceDN w:val="0"/>
      <w:adjustRightInd w:val="0"/>
    </w:pPr>
    <w:rPr>
      <w:rFonts w:ascii="Courier New" w:hAnsi="Courier New" w:cs="Courier New"/>
      <w:color w:val="000000"/>
      <w:sz w:val="24"/>
      <w:szCs w:val="24"/>
      <w:lang w:val="en-US"/>
    </w:rPr>
  </w:style>
  <w:style w:type="paragraph" w:styleId="BalloonText">
    <w:name w:val="Balloon Text"/>
    <w:basedOn w:val="Normal"/>
    <w:link w:val="BalloonTextChar"/>
    <w:semiHidden/>
    <w:unhideWhenUsed/>
    <w:rsid w:val="00795031"/>
    <w:rPr>
      <w:rFonts w:ascii="Tahoma" w:hAnsi="Tahoma" w:cs="Tahoma"/>
      <w:sz w:val="16"/>
      <w:szCs w:val="16"/>
    </w:rPr>
  </w:style>
  <w:style w:type="character" w:customStyle="1" w:styleId="BalloonTextChar">
    <w:name w:val="Balloon Text Char"/>
    <w:basedOn w:val="DefaultParagraphFont"/>
    <w:link w:val="BalloonText"/>
    <w:semiHidden/>
    <w:rsid w:val="007950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3D"/>
    <w:rPr>
      <w:sz w:val="24"/>
      <w:szCs w:val="24"/>
    </w:rPr>
  </w:style>
  <w:style w:type="paragraph" w:styleId="Heading1">
    <w:name w:val="heading 1"/>
    <w:basedOn w:val="Normal"/>
    <w:next w:val="Normal"/>
    <w:qFormat/>
    <w:rsid w:val="0096302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9630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link w:val="HeaderChar"/>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rsid w:val="0075263D"/>
    <w:rPr>
      <w:rFonts w:ascii="Arial" w:hAnsi="Arial" w:cs="Arial"/>
      <w:b/>
      <w:bCs/>
      <w:sz w:val="26"/>
      <w:szCs w:val="26"/>
    </w:rPr>
  </w:style>
  <w:style w:type="paragraph" w:styleId="ListParagraph">
    <w:name w:val="List Paragraph"/>
    <w:basedOn w:val="Normal"/>
    <w:uiPriority w:val="34"/>
    <w:qFormat/>
    <w:rsid w:val="00EE28C8"/>
    <w:pPr>
      <w:ind w:left="720"/>
      <w:contextualSpacing/>
    </w:pPr>
  </w:style>
  <w:style w:type="character" w:customStyle="1" w:styleId="HeaderChar">
    <w:name w:val="Header Char"/>
    <w:basedOn w:val="DefaultParagraphFont"/>
    <w:link w:val="Header"/>
    <w:rsid w:val="00301349"/>
    <w:rPr>
      <w:sz w:val="24"/>
      <w:szCs w:val="24"/>
    </w:rPr>
  </w:style>
  <w:style w:type="paragraph" w:customStyle="1" w:styleId="Default">
    <w:name w:val="Default"/>
    <w:rsid w:val="00FB7450"/>
    <w:pPr>
      <w:autoSpaceDE w:val="0"/>
      <w:autoSpaceDN w:val="0"/>
      <w:adjustRightInd w:val="0"/>
    </w:pPr>
    <w:rPr>
      <w:rFonts w:ascii="Courier New" w:hAnsi="Courier New" w:cs="Courier New"/>
      <w:color w:val="000000"/>
      <w:sz w:val="24"/>
      <w:szCs w:val="24"/>
      <w:lang w:val="en-US"/>
    </w:rPr>
  </w:style>
  <w:style w:type="paragraph" w:styleId="BalloonText">
    <w:name w:val="Balloon Text"/>
    <w:basedOn w:val="Normal"/>
    <w:link w:val="BalloonTextChar"/>
    <w:semiHidden/>
    <w:unhideWhenUsed/>
    <w:rsid w:val="00795031"/>
    <w:rPr>
      <w:rFonts w:ascii="Tahoma" w:hAnsi="Tahoma" w:cs="Tahoma"/>
      <w:sz w:val="16"/>
      <w:szCs w:val="16"/>
    </w:rPr>
  </w:style>
  <w:style w:type="character" w:customStyle="1" w:styleId="BalloonTextChar">
    <w:name w:val="Balloon Text Char"/>
    <w:basedOn w:val="DefaultParagraphFont"/>
    <w:link w:val="BalloonText"/>
    <w:semiHidden/>
    <w:rsid w:val="007950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www.mh.se/upload/forvaltning/INFO/Bilder/MU_logotyp_int_lag.jpg" TargetMode="External"/><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i\Application%20Data\Microsoft\Mallar\JavaI_&#214;vningar.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2E660-2419-4491-A745-B3B9DDA0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JavaI_Övningar.dot</Template>
  <TotalTime>2985</TotalTime>
  <Pages>4</Pages>
  <Words>739</Words>
  <Characters>4218</Characters>
  <Application>Microsoft Office Word</Application>
  <DocSecurity>0</DocSecurity>
  <Lines>35</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Mittuniversitetet</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Jonsson</dc:creator>
  <cp:lastModifiedBy>Satan</cp:lastModifiedBy>
  <cp:revision>91</cp:revision>
  <cp:lastPrinted>2020-03-14T08:15:00Z</cp:lastPrinted>
  <dcterms:created xsi:type="dcterms:W3CDTF">2014-09-10T09:24:00Z</dcterms:created>
  <dcterms:modified xsi:type="dcterms:W3CDTF">2020-03-19T06:01:00Z</dcterms:modified>
</cp:coreProperties>
</file>