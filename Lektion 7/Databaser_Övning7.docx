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21" w:rsidRDefault="00696209" w:rsidP="00B57230">
      <w:pPr>
        <w:pStyle w:val="Heading1"/>
      </w:pPr>
      <w:r>
        <w:t>SQL 2</w:t>
      </w:r>
    </w:p>
    <w:p w:rsidR="009A630A" w:rsidRPr="009A630A" w:rsidRDefault="009A630A" w:rsidP="009A630A">
      <w:r>
        <w:t xml:space="preserve">När du lämnar in dina svar ska du för varje uppgift kopiera den SQL-fråga du använde </w:t>
      </w:r>
      <w:r w:rsidR="00B66A51">
        <w:t xml:space="preserve">i PostgreSQL </w:t>
      </w:r>
      <w:r>
        <w:t>för att lösa uppgiften.</w:t>
      </w:r>
    </w:p>
    <w:p w:rsidR="00837B11" w:rsidRDefault="00552C7F" w:rsidP="00552C7F">
      <w:pPr>
        <w:pStyle w:val="Heading3"/>
      </w:pPr>
      <w:r>
        <w:t>Uppgift 1</w:t>
      </w:r>
      <w:r w:rsidR="00F951E0">
        <w:t xml:space="preserve">: </w:t>
      </w:r>
      <w:r w:rsidR="009A630A">
        <w:t>Student</w:t>
      </w:r>
    </w:p>
    <w:p w:rsidR="00360B3D" w:rsidRDefault="009A630A" w:rsidP="00F951E0">
      <w:r>
        <w:t xml:space="preserve">Använd student.sql för att </w:t>
      </w:r>
      <w:r w:rsidR="00AB53DF">
        <w:t xml:space="preserve">i PostgreSQL </w:t>
      </w:r>
      <w:r>
        <w:t>skapa de tabeller och lägga till de data som behövs</w:t>
      </w:r>
      <w:r w:rsidR="00520275">
        <w:t xml:space="preserve"> (det vill säga samma som inlämningsuppgift 6)</w:t>
      </w:r>
      <w:r>
        <w:t xml:space="preserve"> för </w:t>
      </w:r>
      <w:r w:rsidR="00AB53DF">
        <w:t xml:space="preserve">att </w:t>
      </w:r>
      <w:r>
        <w:t xml:space="preserve">svara på </w:t>
      </w:r>
      <w:r w:rsidR="00AB53DF">
        <w:t>uppgifterna nedan</w:t>
      </w:r>
      <w:r w:rsidR="00D362C3" w:rsidRPr="00D362C3">
        <w:t>:</w:t>
      </w:r>
    </w:p>
    <w:p w:rsidR="00F6211C" w:rsidRDefault="00F6211C" w:rsidP="00F951E0"/>
    <w:p w:rsidR="003F6FA1" w:rsidRDefault="00520275" w:rsidP="009D5A26">
      <w:pPr>
        <w:pStyle w:val="ListParagraph"/>
        <w:numPr>
          <w:ilvl w:val="0"/>
          <w:numId w:val="18"/>
        </w:numPr>
      </w:pPr>
      <w:r>
        <w:t>Lista alla studenter vars efternamn innehåller bokstaven v</w:t>
      </w:r>
      <w:r w:rsidR="00AB53DF">
        <w:t>.</w:t>
      </w:r>
      <w:r w:rsidR="003F6FA1">
        <w:br/>
      </w:r>
    </w:p>
    <w:tbl>
      <w:tblPr>
        <w:tblStyle w:val="Databaser-tabell"/>
        <w:tblW w:w="8622" w:type="dxa"/>
        <w:tblInd w:w="704" w:type="dxa"/>
        <w:tblLook w:val="04A0" w:firstRow="1" w:lastRow="0" w:firstColumn="1" w:lastColumn="0" w:noHBand="0" w:noVBand="1"/>
      </w:tblPr>
      <w:tblGrid>
        <w:gridCol w:w="1297"/>
        <w:gridCol w:w="1777"/>
        <w:gridCol w:w="1177"/>
        <w:gridCol w:w="1537"/>
        <w:gridCol w:w="1777"/>
        <w:gridCol w:w="1057"/>
      </w:tblGrid>
      <w:tr w:rsidR="003F6FA1" w:rsidRPr="003F6FA1" w:rsidTr="0059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portalid</w:t>
            </w:r>
          </w:p>
        </w:tc>
        <w:tc>
          <w:tcPr>
            <w:tcW w:w="17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födelsedatum</w:t>
            </w:r>
          </w:p>
        </w:tc>
        <w:tc>
          <w:tcPr>
            <w:tcW w:w="11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efternamn</w:t>
            </w:r>
          </w:p>
        </w:tc>
        <w:tc>
          <w:tcPr>
            <w:tcW w:w="17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adress</w:t>
            </w:r>
          </w:p>
        </w:tc>
        <w:tc>
          <w:tcPr>
            <w:tcW w:w="105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postnr</w:t>
            </w:r>
          </w:p>
        </w:tc>
      </w:tr>
      <w:tr w:rsidR="003F6FA1" w:rsidRPr="003F6FA1" w:rsidTr="00597EFB">
        <w:tc>
          <w:tcPr>
            <w:tcW w:w="129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sasv1010</w:t>
            </w:r>
          </w:p>
        </w:tc>
        <w:tc>
          <w:tcPr>
            <w:tcW w:w="17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1985-06-06</w:t>
            </w:r>
          </w:p>
        </w:tc>
        <w:tc>
          <w:tcPr>
            <w:tcW w:w="11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Sara</w:t>
            </w:r>
          </w:p>
        </w:tc>
        <w:tc>
          <w:tcPr>
            <w:tcW w:w="153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Svensson</w:t>
            </w:r>
          </w:p>
        </w:tc>
        <w:tc>
          <w:tcPr>
            <w:tcW w:w="17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Blomstigen 2</w:t>
            </w:r>
          </w:p>
        </w:tc>
        <w:tc>
          <w:tcPr>
            <w:tcW w:w="105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83432</w:t>
            </w:r>
          </w:p>
        </w:tc>
      </w:tr>
      <w:tr w:rsidR="003F6FA1" w:rsidRPr="003F6FA1" w:rsidTr="00597EFB">
        <w:tc>
          <w:tcPr>
            <w:tcW w:w="129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vivi1501</w:t>
            </w:r>
          </w:p>
        </w:tc>
        <w:tc>
          <w:tcPr>
            <w:tcW w:w="17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1975-01-13</w:t>
            </w:r>
          </w:p>
        </w:tc>
        <w:tc>
          <w:tcPr>
            <w:tcW w:w="11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Viktor</w:t>
            </w:r>
          </w:p>
        </w:tc>
        <w:tc>
          <w:tcPr>
            <w:tcW w:w="153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Viktorsson</w:t>
            </w:r>
          </w:p>
        </w:tc>
        <w:tc>
          <w:tcPr>
            <w:tcW w:w="177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Adelsgatan 3</w:t>
            </w:r>
          </w:p>
        </w:tc>
        <w:tc>
          <w:tcPr>
            <w:tcW w:w="1057" w:type="dxa"/>
          </w:tcPr>
          <w:p w:rsidR="003F6FA1" w:rsidRPr="003F6FA1" w:rsidRDefault="003F6FA1" w:rsidP="003F6FA1">
            <w:pPr>
              <w:rPr>
                <w:sz w:val="20"/>
              </w:rPr>
            </w:pPr>
            <w:r w:rsidRPr="003F6FA1">
              <w:rPr>
                <w:sz w:val="20"/>
              </w:rPr>
              <w:t>62192</w:t>
            </w:r>
          </w:p>
        </w:tc>
      </w:tr>
    </w:tbl>
    <w:p w:rsidR="001229B6" w:rsidRDefault="00F6211C" w:rsidP="003F6FA1">
      <w:pPr>
        <w:pStyle w:val="ListParagraph"/>
      </w:pPr>
      <w:r>
        <w:br/>
        <w:t>Svar:</w:t>
      </w:r>
    </w:p>
    <w:p w:rsidR="001229B6" w:rsidRDefault="001229B6" w:rsidP="001229B6">
      <w:pPr>
        <w:pStyle w:val="ListParagraph"/>
      </w:pPr>
      <w:r>
        <w:t xml:space="preserve">SELECT portalid, födelsedatum, förnamn, efternamn, adress, postnr  </w:t>
      </w:r>
    </w:p>
    <w:p w:rsidR="001229B6" w:rsidRPr="001229B6" w:rsidRDefault="001229B6" w:rsidP="001229B6">
      <w:pPr>
        <w:pStyle w:val="ListParagraph"/>
        <w:rPr>
          <w:lang w:val="en-US"/>
        </w:rPr>
      </w:pPr>
      <w:r w:rsidRPr="001229B6">
        <w:rPr>
          <w:lang w:val="en-US"/>
        </w:rPr>
        <w:t xml:space="preserve">FROM student </w:t>
      </w:r>
    </w:p>
    <w:p w:rsidR="001229B6" w:rsidRPr="001229B6" w:rsidRDefault="001229B6" w:rsidP="001229B6">
      <w:pPr>
        <w:pStyle w:val="ListParagraph"/>
        <w:rPr>
          <w:lang w:val="en-US"/>
        </w:rPr>
      </w:pPr>
      <w:r w:rsidRPr="001229B6">
        <w:rPr>
          <w:lang w:val="en-US"/>
        </w:rPr>
        <w:t xml:space="preserve">WHERE </w:t>
      </w:r>
      <w:proofErr w:type="spellStart"/>
      <w:r w:rsidRPr="001229B6">
        <w:rPr>
          <w:lang w:val="en-US"/>
        </w:rPr>
        <w:t>portalid</w:t>
      </w:r>
      <w:proofErr w:type="spellEnd"/>
      <w:r w:rsidRPr="001229B6">
        <w:rPr>
          <w:lang w:val="en-US"/>
        </w:rPr>
        <w:t xml:space="preserve"> LIKE '%v%' </w:t>
      </w:r>
    </w:p>
    <w:p w:rsidR="00F6211C" w:rsidRDefault="001229B6" w:rsidP="001229B6">
      <w:pPr>
        <w:pStyle w:val="ListParagraph"/>
      </w:pPr>
      <w:r>
        <w:t>ORDER BY portalid;</w:t>
      </w:r>
      <w:r w:rsidR="00F6211C">
        <w:br/>
      </w:r>
    </w:p>
    <w:p w:rsidR="00BB7DF0" w:rsidRDefault="00487BBC" w:rsidP="00F6211C">
      <w:pPr>
        <w:pStyle w:val="ListParagraph"/>
        <w:numPr>
          <w:ilvl w:val="0"/>
          <w:numId w:val="18"/>
        </w:numPr>
      </w:pPr>
      <w:r>
        <w:t xml:space="preserve">Lista </w:t>
      </w:r>
      <w:r w:rsidR="00520275">
        <w:t>antalet kurser studenten med portalid bean1100 läst</w:t>
      </w:r>
      <w:r>
        <w:t>.</w:t>
      </w:r>
      <w:r w:rsidR="00BB7DF0">
        <w:br/>
      </w:r>
    </w:p>
    <w:tbl>
      <w:tblPr>
        <w:tblStyle w:val="Databaser-tabell"/>
        <w:tblW w:w="937" w:type="dxa"/>
        <w:tblInd w:w="704" w:type="dxa"/>
        <w:tblLook w:val="04A0" w:firstRow="1" w:lastRow="0" w:firstColumn="1" w:lastColumn="0" w:noHBand="0" w:noVBand="1"/>
      </w:tblPr>
      <w:tblGrid>
        <w:gridCol w:w="937"/>
      </w:tblGrid>
      <w:tr w:rsidR="00BB7DF0" w:rsidRPr="00BB7DF0" w:rsidTr="0059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7" w:type="dxa"/>
          </w:tcPr>
          <w:p w:rsidR="00BB7DF0" w:rsidRPr="00BB7DF0" w:rsidRDefault="00BB7DF0" w:rsidP="00BB7DF0">
            <w:pPr>
              <w:rPr>
                <w:sz w:val="20"/>
              </w:rPr>
            </w:pPr>
            <w:r w:rsidRPr="00BB7DF0">
              <w:rPr>
                <w:sz w:val="20"/>
              </w:rPr>
              <w:t>antal</w:t>
            </w:r>
          </w:p>
        </w:tc>
      </w:tr>
      <w:tr w:rsidR="00BB7DF0" w:rsidRPr="00BB7DF0" w:rsidTr="00597EFB">
        <w:tc>
          <w:tcPr>
            <w:tcW w:w="937" w:type="dxa"/>
          </w:tcPr>
          <w:p w:rsidR="00BB7DF0" w:rsidRPr="00BB7DF0" w:rsidRDefault="00BB7DF0" w:rsidP="00BB7DF0">
            <w:pPr>
              <w:rPr>
                <w:sz w:val="20"/>
              </w:rPr>
            </w:pPr>
            <w:r w:rsidRPr="00BB7DF0">
              <w:rPr>
                <w:sz w:val="20"/>
              </w:rPr>
              <w:t>3</w:t>
            </w:r>
          </w:p>
        </w:tc>
      </w:tr>
    </w:tbl>
    <w:p w:rsidR="0063231E" w:rsidRDefault="00F6211C" w:rsidP="0063231E">
      <w:pPr>
        <w:pStyle w:val="ListParagraph"/>
        <w:rPr>
          <w:lang w:val="en-US"/>
        </w:rPr>
      </w:pPr>
      <w:r w:rsidRPr="0063231E">
        <w:rPr>
          <w:lang w:val="en-US"/>
        </w:rPr>
        <w:br/>
      </w:r>
      <w:proofErr w:type="spellStart"/>
      <w:r w:rsidRPr="0063231E">
        <w:rPr>
          <w:lang w:val="en-US"/>
        </w:rPr>
        <w:t>Svar</w:t>
      </w:r>
      <w:proofErr w:type="spellEnd"/>
      <w:r w:rsidRPr="0063231E">
        <w:rPr>
          <w:lang w:val="en-US"/>
        </w:rPr>
        <w:t>:</w:t>
      </w:r>
      <w:r w:rsidR="0063231E" w:rsidRPr="0063231E">
        <w:rPr>
          <w:lang w:val="en-US"/>
        </w:rPr>
        <w:t xml:space="preserve"> </w:t>
      </w:r>
    </w:p>
    <w:p w:rsidR="009F1A56" w:rsidRPr="009F1A56" w:rsidRDefault="009F1A56" w:rsidP="009F1A56">
      <w:pPr>
        <w:pStyle w:val="ListParagraph"/>
        <w:rPr>
          <w:lang w:val="en-US"/>
        </w:rPr>
      </w:pPr>
      <w:r w:rsidRPr="009F1A56">
        <w:rPr>
          <w:lang w:val="en-US"/>
        </w:rPr>
        <w:t xml:space="preserve">SELECT </w:t>
      </w:r>
      <w:proofErr w:type="spellStart"/>
      <w:r w:rsidRPr="009F1A56">
        <w:rPr>
          <w:lang w:val="en-US"/>
        </w:rPr>
        <w:t>portalid</w:t>
      </w:r>
      <w:proofErr w:type="spellEnd"/>
      <w:r w:rsidRPr="009F1A56">
        <w:rPr>
          <w:lang w:val="en-US"/>
        </w:rPr>
        <w:t xml:space="preserve">, </w:t>
      </w:r>
      <w:proofErr w:type="gramStart"/>
      <w:r w:rsidRPr="009F1A56">
        <w:rPr>
          <w:lang w:val="en-US"/>
        </w:rPr>
        <w:t>COUNT(</w:t>
      </w:r>
      <w:proofErr w:type="spellStart"/>
      <w:proofErr w:type="gramEnd"/>
      <w:r w:rsidRPr="009F1A56">
        <w:rPr>
          <w:lang w:val="en-US"/>
        </w:rPr>
        <w:t>portalid</w:t>
      </w:r>
      <w:proofErr w:type="spellEnd"/>
      <w:r w:rsidRPr="009F1A56">
        <w:rPr>
          <w:lang w:val="en-US"/>
        </w:rPr>
        <w:t xml:space="preserve">) </w:t>
      </w:r>
    </w:p>
    <w:p w:rsidR="009F1A56" w:rsidRPr="009F1A56" w:rsidRDefault="009F1A56" w:rsidP="009F1A56">
      <w:pPr>
        <w:pStyle w:val="ListParagraph"/>
        <w:rPr>
          <w:lang w:val="en-US"/>
        </w:rPr>
      </w:pPr>
      <w:r w:rsidRPr="009F1A56">
        <w:rPr>
          <w:lang w:val="en-US"/>
        </w:rPr>
        <w:t xml:space="preserve">AS </w:t>
      </w:r>
      <w:proofErr w:type="spellStart"/>
      <w:r w:rsidRPr="009F1A56">
        <w:rPr>
          <w:lang w:val="en-US"/>
        </w:rPr>
        <w:t>antal</w:t>
      </w:r>
      <w:proofErr w:type="spellEnd"/>
    </w:p>
    <w:p w:rsidR="009F1A56" w:rsidRPr="009F1A56" w:rsidRDefault="009F1A56" w:rsidP="009F1A56">
      <w:pPr>
        <w:pStyle w:val="ListParagraph"/>
        <w:rPr>
          <w:lang w:val="en-US"/>
        </w:rPr>
      </w:pPr>
      <w:r w:rsidRPr="009F1A56">
        <w:rPr>
          <w:lang w:val="en-US"/>
        </w:rPr>
        <w:t xml:space="preserve">FROM </w:t>
      </w:r>
      <w:proofErr w:type="spellStart"/>
      <w:r w:rsidRPr="009F1A56">
        <w:rPr>
          <w:lang w:val="en-US"/>
        </w:rPr>
        <w:t>betyg</w:t>
      </w:r>
      <w:proofErr w:type="spellEnd"/>
      <w:r w:rsidRPr="009F1A56">
        <w:rPr>
          <w:lang w:val="en-US"/>
        </w:rPr>
        <w:t xml:space="preserve"> </w:t>
      </w:r>
    </w:p>
    <w:p w:rsidR="009F1A56" w:rsidRPr="009F1A56" w:rsidRDefault="009F1A56" w:rsidP="009F1A56">
      <w:pPr>
        <w:pStyle w:val="ListParagraph"/>
        <w:rPr>
          <w:lang w:val="en-US"/>
        </w:rPr>
      </w:pPr>
      <w:r w:rsidRPr="009F1A56">
        <w:rPr>
          <w:lang w:val="en-US"/>
        </w:rPr>
        <w:t xml:space="preserve">WHERE </w:t>
      </w:r>
      <w:proofErr w:type="spellStart"/>
      <w:r w:rsidRPr="009F1A56">
        <w:rPr>
          <w:lang w:val="en-US"/>
        </w:rPr>
        <w:t>portalid</w:t>
      </w:r>
      <w:proofErr w:type="spellEnd"/>
      <w:r w:rsidRPr="009F1A56">
        <w:rPr>
          <w:lang w:val="en-US"/>
        </w:rPr>
        <w:t xml:space="preserve"> = 'bean1100' </w:t>
      </w:r>
    </w:p>
    <w:p w:rsidR="009F1A56" w:rsidRPr="009F1A56" w:rsidRDefault="009F1A56" w:rsidP="009F1A56">
      <w:pPr>
        <w:pStyle w:val="ListParagraph"/>
        <w:rPr>
          <w:lang w:val="en-US"/>
        </w:rPr>
      </w:pPr>
      <w:r w:rsidRPr="009F1A56">
        <w:rPr>
          <w:lang w:val="en-US"/>
        </w:rPr>
        <w:t xml:space="preserve">GROUP BY </w:t>
      </w:r>
      <w:proofErr w:type="spellStart"/>
      <w:r w:rsidRPr="009F1A56">
        <w:rPr>
          <w:lang w:val="en-US"/>
        </w:rPr>
        <w:t>portalid</w:t>
      </w:r>
      <w:proofErr w:type="spellEnd"/>
      <w:r w:rsidRPr="009F1A56">
        <w:rPr>
          <w:lang w:val="en-US"/>
        </w:rPr>
        <w:t xml:space="preserve"> </w:t>
      </w:r>
    </w:p>
    <w:p w:rsidR="00F6211C" w:rsidRDefault="009F1A56" w:rsidP="009F1A56">
      <w:pPr>
        <w:pStyle w:val="ListParagraph"/>
      </w:pPr>
      <w:r w:rsidRPr="009F1A56">
        <w:rPr>
          <w:lang w:val="en-US"/>
        </w:rPr>
        <w:t xml:space="preserve">ORDER BY </w:t>
      </w:r>
      <w:proofErr w:type="spellStart"/>
      <w:r w:rsidRPr="009F1A56">
        <w:rPr>
          <w:lang w:val="en-US"/>
        </w:rPr>
        <w:t>portalid</w:t>
      </w:r>
      <w:proofErr w:type="spellEnd"/>
      <w:r w:rsidRPr="009F1A56">
        <w:rPr>
          <w:lang w:val="en-US"/>
        </w:rPr>
        <w:t>;</w:t>
      </w:r>
      <w:r w:rsidR="003548EF">
        <w:br/>
      </w:r>
    </w:p>
    <w:p w:rsidR="00EE284C" w:rsidRDefault="003548EF" w:rsidP="000D559B">
      <w:pPr>
        <w:pStyle w:val="ListParagraph"/>
        <w:numPr>
          <w:ilvl w:val="0"/>
          <w:numId w:val="18"/>
        </w:numPr>
      </w:pPr>
      <w:r>
        <w:t xml:space="preserve">Lista </w:t>
      </w:r>
      <w:r w:rsidR="00520275">
        <w:t>genomsnittsbetyget för alla studenter tillsammans</w:t>
      </w:r>
      <w:r>
        <w:t>.</w:t>
      </w:r>
      <w:r w:rsidR="00EE284C">
        <w:br/>
      </w:r>
    </w:p>
    <w:tbl>
      <w:tblPr>
        <w:tblStyle w:val="Databaser-tabell"/>
        <w:tblW w:w="1417" w:type="dxa"/>
        <w:tblInd w:w="704" w:type="dxa"/>
        <w:tblLook w:val="04A0" w:firstRow="1" w:lastRow="0" w:firstColumn="1" w:lastColumn="0" w:noHBand="0" w:noVBand="1"/>
      </w:tblPr>
      <w:tblGrid>
        <w:gridCol w:w="1417"/>
      </w:tblGrid>
      <w:tr w:rsidR="00EE284C" w:rsidRPr="00BB7DF0" w:rsidTr="0059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7" w:type="dxa"/>
          </w:tcPr>
          <w:p w:rsidR="00EE284C" w:rsidRPr="00BB7DF0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genomsnitt</w:t>
            </w:r>
          </w:p>
        </w:tc>
      </w:tr>
      <w:tr w:rsidR="00EE284C" w:rsidRPr="00BB7DF0" w:rsidTr="00597EFB">
        <w:tc>
          <w:tcPr>
            <w:tcW w:w="1417" w:type="dxa"/>
          </w:tcPr>
          <w:p w:rsidR="00EE284C" w:rsidRPr="00BB7DF0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2.66667</w:t>
            </w:r>
          </w:p>
        </w:tc>
      </w:tr>
    </w:tbl>
    <w:p w:rsidR="00F4414F" w:rsidRDefault="003548EF" w:rsidP="00EE284C">
      <w:pPr>
        <w:pStyle w:val="ListParagraph"/>
      </w:pPr>
      <w:r>
        <w:br/>
        <w:t>Svar:</w:t>
      </w:r>
    </w:p>
    <w:p w:rsidR="00F4414F" w:rsidRDefault="00F4414F" w:rsidP="00F4414F">
      <w:pPr>
        <w:pStyle w:val="ListParagraph"/>
      </w:pPr>
      <w:r>
        <w:t>SELECT ROUND(AVG(betyg),5)</w:t>
      </w:r>
    </w:p>
    <w:p w:rsidR="00F4414F" w:rsidRDefault="00F4414F" w:rsidP="00F4414F">
      <w:pPr>
        <w:pStyle w:val="ListParagraph"/>
      </w:pPr>
      <w:r>
        <w:t>AS genomsnitt</w:t>
      </w:r>
    </w:p>
    <w:p w:rsidR="00F4414F" w:rsidRDefault="00F4414F" w:rsidP="00F4414F">
      <w:pPr>
        <w:pStyle w:val="ListParagraph"/>
      </w:pPr>
      <w:r>
        <w:t>FROM betyg;</w:t>
      </w:r>
    </w:p>
    <w:p w:rsidR="000D559B" w:rsidRDefault="00F4414F" w:rsidP="00F4414F">
      <w:pPr>
        <w:pStyle w:val="ListParagraph"/>
      </w:pPr>
      <w:r>
        <w:t>(rundade svaret till 5 decimaler).</w:t>
      </w:r>
      <w:r w:rsidR="000D559B">
        <w:br/>
      </w:r>
    </w:p>
    <w:p w:rsidR="00EE284C" w:rsidRDefault="00520275" w:rsidP="00520275">
      <w:pPr>
        <w:pStyle w:val="ListParagraph"/>
        <w:numPr>
          <w:ilvl w:val="0"/>
          <w:numId w:val="18"/>
        </w:numPr>
      </w:pPr>
      <w:r>
        <w:lastRenderedPageBreak/>
        <w:t>Beräkna genomsnittsbetyget för varje student. Portalid och genomsnitts betyg ska listas.</w:t>
      </w:r>
      <w:r w:rsidR="002D0CE0">
        <w:t xml:space="preserve"> </w:t>
      </w:r>
      <w:r w:rsidR="00EE284C">
        <w:br/>
      </w:r>
    </w:p>
    <w:tbl>
      <w:tblPr>
        <w:tblStyle w:val="Databaser-tabell"/>
        <w:tblW w:w="2594" w:type="dxa"/>
        <w:tblInd w:w="704" w:type="dxa"/>
        <w:tblLook w:val="04A0" w:firstRow="1" w:lastRow="0" w:firstColumn="1" w:lastColumn="0" w:noHBand="0" w:noVBand="1"/>
      </w:tblPr>
      <w:tblGrid>
        <w:gridCol w:w="1177"/>
        <w:gridCol w:w="1417"/>
      </w:tblGrid>
      <w:tr w:rsidR="00EE284C" w:rsidRPr="00BB7DF0" w:rsidTr="0059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7" w:type="dxa"/>
          </w:tcPr>
          <w:p w:rsidR="00EE284C" w:rsidRPr="00BB7DF0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portalid</w:t>
            </w:r>
          </w:p>
        </w:tc>
        <w:tc>
          <w:tcPr>
            <w:tcW w:w="1417" w:type="dxa"/>
          </w:tcPr>
          <w:p w:rsidR="00EE284C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genomsnitt</w:t>
            </w:r>
          </w:p>
        </w:tc>
      </w:tr>
      <w:tr w:rsidR="00EE284C" w:rsidRPr="00BB7DF0" w:rsidTr="00597EFB">
        <w:tc>
          <w:tcPr>
            <w:tcW w:w="1177" w:type="dxa"/>
          </w:tcPr>
          <w:p w:rsidR="00EE284C" w:rsidRPr="00BB7DF0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kama1203</w:t>
            </w:r>
          </w:p>
        </w:tc>
        <w:tc>
          <w:tcPr>
            <w:tcW w:w="1417" w:type="dxa"/>
          </w:tcPr>
          <w:p w:rsidR="00EE284C" w:rsidRDefault="00EE284C" w:rsidP="009D5A26">
            <w:pPr>
              <w:rPr>
                <w:sz w:val="20"/>
              </w:rPr>
            </w:pPr>
          </w:p>
        </w:tc>
      </w:tr>
      <w:tr w:rsidR="00EE284C" w:rsidRPr="00BB7DF0" w:rsidTr="00597EFB">
        <w:tc>
          <w:tcPr>
            <w:tcW w:w="1177" w:type="dxa"/>
          </w:tcPr>
          <w:p w:rsidR="00EE284C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sasv1010</w:t>
            </w:r>
          </w:p>
        </w:tc>
        <w:tc>
          <w:tcPr>
            <w:tcW w:w="1417" w:type="dxa"/>
          </w:tcPr>
          <w:p w:rsidR="00EE284C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E284C" w:rsidRPr="00BB7DF0" w:rsidTr="00597EFB">
        <w:tc>
          <w:tcPr>
            <w:tcW w:w="1177" w:type="dxa"/>
          </w:tcPr>
          <w:p w:rsidR="00EE284C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vivi1501</w:t>
            </w:r>
          </w:p>
        </w:tc>
        <w:tc>
          <w:tcPr>
            <w:tcW w:w="1417" w:type="dxa"/>
          </w:tcPr>
          <w:p w:rsidR="00EE284C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E284C" w:rsidRPr="00BB7DF0" w:rsidTr="00597EFB">
        <w:tc>
          <w:tcPr>
            <w:tcW w:w="1177" w:type="dxa"/>
          </w:tcPr>
          <w:p w:rsidR="00EE284C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bean1100</w:t>
            </w:r>
          </w:p>
        </w:tc>
        <w:tc>
          <w:tcPr>
            <w:tcW w:w="1417" w:type="dxa"/>
          </w:tcPr>
          <w:p w:rsidR="00EE284C" w:rsidRDefault="00EE284C" w:rsidP="009D5A26">
            <w:pPr>
              <w:rPr>
                <w:sz w:val="20"/>
              </w:rPr>
            </w:pPr>
            <w:r>
              <w:rPr>
                <w:sz w:val="20"/>
              </w:rPr>
              <w:t>2.3333</w:t>
            </w:r>
          </w:p>
        </w:tc>
      </w:tr>
    </w:tbl>
    <w:p w:rsidR="00E32826" w:rsidRDefault="000D559B" w:rsidP="00E32826">
      <w:pPr>
        <w:pStyle w:val="ListParagraph"/>
      </w:pPr>
      <w:r>
        <w:br/>
        <w:t>Svar:</w:t>
      </w:r>
      <w:r w:rsidR="000D7761">
        <w:t xml:space="preserve"> </w:t>
      </w:r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SELECT </w:t>
      </w:r>
      <w:proofErr w:type="spellStart"/>
      <w:r w:rsidRPr="00E32826">
        <w:rPr>
          <w:lang w:val="en-US"/>
        </w:rPr>
        <w:t>portalid</w:t>
      </w:r>
      <w:proofErr w:type="spellEnd"/>
      <w:r w:rsidRPr="00E32826">
        <w:rPr>
          <w:lang w:val="en-US"/>
        </w:rPr>
        <w:t xml:space="preserve">, </w:t>
      </w:r>
      <w:proofErr w:type="gramStart"/>
      <w:r w:rsidRPr="00E32826">
        <w:rPr>
          <w:lang w:val="en-US"/>
        </w:rPr>
        <w:t>ROUND(</w:t>
      </w:r>
      <w:proofErr w:type="spellStart"/>
      <w:proofErr w:type="gramEnd"/>
      <w:r w:rsidRPr="00E32826">
        <w:rPr>
          <w:lang w:val="en-US"/>
        </w:rPr>
        <w:t>avg</w:t>
      </w:r>
      <w:proofErr w:type="spellEnd"/>
      <w:r w:rsidRPr="00E32826">
        <w:rPr>
          <w:lang w:val="en-US"/>
        </w:rPr>
        <w:t>(</w:t>
      </w:r>
      <w:proofErr w:type="spellStart"/>
      <w:r w:rsidRPr="00E32826">
        <w:rPr>
          <w:lang w:val="en-US"/>
        </w:rPr>
        <w:t>betyg</w:t>
      </w:r>
      <w:proofErr w:type="spellEnd"/>
      <w:r w:rsidRPr="00E32826">
        <w:rPr>
          <w:lang w:val="en-US"/>
        </w:rPr>
        <w:t>),</w:t>
      </w:r>
      <w:r>
        <w:rPr>
          <w:lang w:val="en-US"/>
        </w:rPr>
        <w:t>4</w:t>
      </w:r>
      <w:r w:rsidRPr="00E32826">
        <w:rPr>
          <w:lang w:val="en-US"/>
        </w:rPr>
        <w:t>)</w:t>
      </w:r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AS </w:t>
      </w:r>
      <w:proofErr w:type="spellStart"/>
      <w:r w:rsidRPr="00E32826">
        <w:rPr>
          <w:lang w:val="en-US"/>
        </w:rPr>
        <w:t>genomsnitt</w:t>
      </w:r>
      <w:proofErr w:type="spellEnd"/>
      <w:r w:rsidRPr="00E32826">
        <w:rPr>
          <w:lang w:val="en-US"/>
        </w:rPr>
        <w:t xml:space="preserve"> </w:t>
      </w:r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FROM </w:t>
      </w:r>
      <w:proofErr w:type="spellStart"/>
      <w:r w:rsidRPr="00E32826">
        <w:rPr>
          <w:lang w:val="en-US"/>
        </w:rPr>
        <w:t>betyg</w:t>
      </w:r>
      <w:proofErr w:type="spellEnd"/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GROUP BY </w:t>
      </w:r>
      <w:proofErr w:type="spellStart"/>
      <w:r w:rsidRPr="00E32826">
        <w:rPr>
          <w:lang w:val="en-US"/>
        </w:rPr>
        <w:t>portalid</w:t>
      </w:r>
      <w:proofErr w:type="spellEnd"/>
      <w:r w:rsidRPr="00E32826">
        <w:rPr>
          <w:lang w:val="en-US"/>
        </w:rPr>
        <w:t xml:space="preserve"> </w:t>
      </w:r>
    </w:p>
    <w:p w:rsidR="00520275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ORDER BY </w:t>
      </w:r>
      <w:proofErr w:type="spellStart"/>
      <w:r w:rsidRPr="00E32826">
        <w:rPr>
          <w:lang w:val="en-US"/>
        </w:rPr>
        <w:t>portalid</w:t>
      </w:r>
      <w:proofErr w:type="spellEnd"/>
      <w:r w:rsidRPr="00E32826">
        <w:rPr>
          <w:lang w:val="en-US"/>
        </w:rPr>
        <w:t>;</w:t>
      </w:r>
      <w:r w:rsidR="00520275" w:rsidRPr="00E32826">
        <w:rPr>
          <w:lang w:val="en-US"/>
        </w:rPr>
        <w:br/>
      </w:r>
    </w:p>
    <w:p w:rsidR="00597EFB" w:rsidRDefault="00520275" w:rsidP="00520275">
      <w:pPr>
        <w:pStyle w:val="ListParagraph"/>
        <w:numPr>
          <w:ilvl w:val="0"/>
          <w:numId w:val="18"/>
        </w:numPr>
      </w:pPr>
      <w:r>
        <w:t>Beräkna antalet kurser varje student läst</w:t>
      </w:r>
      <w:r w:rsidR="002D0CE0">
        <w:t>. Studentens portalid, förnamn, efternamn och antalet kurser ska listas. Resultatet ska sorteras så att studenter som har läst flest antal kurser listas först.</w:t>
      </w:r>
      <w:r w:rsidR="00EE284C">
        <w:br/>
      </w:r>
    </w:p>
    <w:tbl>
      <w:tblPr>
        <w:tblStyle w:val="Databaser-tabell"/>
        <w:tblW w:w="0" w:type="auto"/>
        <w:tblInd w:w="704" w:type="dxa"/>
        <w:tblLook w:val="04A0" w:firstRow="1" w:lastRow="0" w:firstColumn="1" w:lastColumn="0" w:noHBand="0" w:noVBand="1"/>
      </w:tblPr>
      <w:tblGrid>
        <w:gridCol w:w="1297"/>
        <w:gridCol w:w="1177"/>
        <w:gridCol w:w="1537"/>
        <w:gridCol w:w="937"/>
      </w:tblGrid>
      <w:tr w:rsidR="00597EFB" w:rsidRPr="00597EFB" w:rsidTr="0059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portalid</w:t>
            </w:r>
          </w:p>
        </w:tc>
        <w:tc>
          <w:tcPr>
            <w:tcW w:w="117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efternamn</w:t>
            </w:r>
          </w:p>
        </w:tc>
        <w:tc>
          <w:tcPr>
            <w:tcW w:w="9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antal</w:t>
            </w:r>
          </w:p>
        </w:tc>
      </w:tr>
      <w:tr w:rsidR="00597EFB" w:rsidRPr="00597EFB" w:rsidTr="00597EFB">
        <w:tc>
          <w:tcPr>
            <w:tcW w:w="129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bean1100</w:t>
            </w:r>
          </w:p>
        </w:tc>
        <w:tc>
          <w:tcPr>
            <w:tcW w:w="117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Bertil</w:t>
            </w:r>
          </w:p>
        </w:tc>
        <w:tc>
          <w:tcPr>
            <w:tcW w:w="15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Andersson</w:t>
            </w:r>
          </w:p>
        </w:tc>
        <w:tc>
          <w:tcPr>
            <w:tcW w:w="9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3</w:t>
            </w:r>
          </w:p>
        </w:tc>
      </w:tr>
      <w:tr w:rsidR="00597EFB" w:rsidRPr="00597EFB" w:rsidTr="00597EFB">
        <w:tc>
          <w:tcPr>
            <w:tcW w:w="129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sasv1010</w:t>
            </w:r>
          </w:p>
        </w:tc>
        <w:tc>
          <w:tcPr>
            <w:tcW w:w="117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Sara</w:t>
            </w:r>
          </w:p>
        </w:tc>
        <w:tc>
          <w:tcPr>
            <w:tcW w:w="15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Svensson</w:t>
            </w:r>
          </w:p>
        </w:tc>
        <w:tc>
          <w:tcPr>
            <w:tcW w:w="9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2</w:t>
            </w:r>
          </w:p>
        </w:tc>
      </w:tr>
      <w:tr w:rsidR="00597EFB" w:rsidRPr="00597EFB" w:rsidTr="00597EFB">
        <w:tc>
          <w:tcPr>
            <w:tcW w:w="129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kama1203</w:t>
            </w:r>
          </w:p>
        </w:tc>
        <w:tc>
          <w:tcPr>
            <w:tcW w:w="117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Karl</w:t>
            </w:r>
          </w:p>
        </w:tc>
        <w:tc>
          <w:tcPr>
            <w:tcW w:w="15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Martinsson</w:t>
            </w:r>
          </w:p>
        </w:tc>
        <w:tc>
          <w:tcPr>
            <w:tcW w:w="9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1</w:t>
            </w:r>
          </w:p>
        </w:tc>
      </w:tr>
      <w:tr w:rsidR="00597EFB" w:rsidRPr="00597EFB" w:rsidTr="00597EFB">
        <w:tc>
          <w:tcPr>
            <w:tcW w:w="129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vivi1501</w:t>
            </w:r>
          </w:p>
        </w:tc>
        <w:tc>
          <w:tcPr>
            <w:tcW w:w="117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Viktor</w:t>
            </w:r>
          </w:p>
        </w:tc>
        <w:tc>
          <w:tcPr>
            <w:tcW w:w="15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Viktorsson</w:t>
            </w:r>
          </w:p>
        </w:tc>
        <w:tc>
          <w:tcPr>
            <w:tcW w:w="9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1</w:t>
            </w:r>
          </w:p>
        </w:tc>
      </w:tr>
      <w:tr w:rsidR="00597EFB" w:rsidRPr="00597EFB" w:rsidTr="00597EFB">
        <w:tc>
          <w:tcPr>
            <w:tcW w:w="129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anan0912</w:t>
            </w:r>
          </w:p>
        </w:tc>
        <w:tc>
          <w:tcPr>
            <w:tcW w:w="117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Anna</w:t>
            </w:r>
          </w:p>
        </w:tc>
        <w:tc>
          <w:tcPr>
            <w:tcW w:w="15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Andersson</w:t>
            </w:r>
          </w:p>
        </w:tc>
        <w:tc>
          <w:tcPr>
            <w:tcW w:w="937" w:type="dxa"/>
          </w:tcPr>
          <w:p w:rsidR="00597EFB" w:rsidRPr="00597EFB" w:rsidRDefault="00597EFB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0</w:t>
            </w:r>
          </w:p>
        </w:tc>
      </w:tr>
    </w:tbl>
    <w:p w:rsidR="00E32826" w:rsidRDefault="002D0CE0" w:rsidP="00E32826">
      <w:pPr>
        <w:pStyle w:val="ListParagraph"/>
        <w:rPr>
          <w:lang w:val="en-US"/>
        </w:rPr>
      </w:pPr>
      <w:r w:rsidRPr="00E32826">
        <w:rPr>
          <w:lang w:val="en-US"/>
        </w:rPr>
        <w:br/>
      </w:r>
      <w:proofErr w:type="spellStart"/>
      <w:r w:rsidRPr="00E32826">
        <w:rPr>
          <w:lang w:val="en-US"/>
        </w:rPr>
        <w:t>Svar</w:t>
      </w:r>
      <w:proofErr w:type="spellEnd"/>
      <w:r w:rsidRPr="00E32826">
        <w:rPr>
          <w:lang w:val="en-US"/>
        </w:rPr>
        <w:t>:</w:t>
      </w:r>
      <w:r w:rsidR="00E32826" w:rsidRPr="00E32826">
        <w:rPr>
          <w:lang w:val="en-US"/>
        </w:rPr>
        <w:t xml:space="preserve"> </w:t>
      </w:r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SELECT </w:t>
      </w:r>
      <w:proofErr w:type="spellStart"/>
      <w:r w:rsidRPr="00E32826">
        <w:rPr>
          <w:lang w:val="en-US"/>
        </w:rPr>
        <w:t>portalid</w:t>
      </w:r>
      <w:proofErr w:type="spellEnd"/>
      <w:r w:rsidRPr="00E32826">
        <w:rPr>
          <w:lang w:val="en-US"/>
        </w:rPr>
        <w:t xml:space="preserve">, </w:t>
      </w:r>
      <w:proofErr w:type="gramStart"/>
      <w:r w:rsidRPr="00E32826">
        <w:rPr>
          <w:lang w:val="en-US"/>
        </w:rPr>
        <w:t>COUNT(</w:t>
      </w:r>
      <w:proofErr w:type="spellStart"/>
      <w:proofErr w:type="gramEnd"/>
      <w:r w:rsidRPr="00E32826">
        <w:rPr>
          <w:lang w:val="en-US"/>
        </w:rPr>
        <w:t>portalid</w:t>
      </w:r>
      <w:proofErr w:type="spellEnd"/>
      <w:r w:rsidRPr="00E32826">
        <w:rPr>
          <w:lang w:val="en-US"/>
        </w:rPr>
        <w:t xml:space="preserve">) </w:t>
      </w:r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AS </w:t>
      </w:r>
      <w:proofErr w:type="spellStart"/>
      <w:r w:rsidRPr="00E32826">
        <w:rPr>
          <w:lang w:val="en-US"/>
        </w:rPr>
        <w:t>antal</w:t>
      </w:r>
      <w:proofErr w:type="spellEnd"/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FROM </w:t>
      </w:r>
      <w:proofErr w:type="spellStart"/>
      <w:r w:rsidRPr="00E32826">
        <w:rPr>
          <w:lang w:val="en-US"/>
        </w:rPr>
        <w:t>betyg</w:t>
      </w:r>
      <w:proofErr w:type="spellEnd"/>
      <w:r w:rsidRPr="00E32826">
        <w:rPr>
          <w:lang w:val="en-US"/>
        </w:rPr>
        <w:t xml:space="preserve"> </w:t>
      </w:r>
    </w:p>
    <w:p w:rsidR="00E32826" w:rsidRPr="00E32826" w:rsidRDefault="00E32826" w:rsidP="00E32826">
      <w:pPr>
        <w:pStyle w:val="ListParagraph"/>
        <w:rPr>
          <w:lang w:val="en-US"/>
        </w:rPr>
      </w:pPr>
      <w:r w:rsidRPr="00E32826">
        <w:rPr>
          <w:lang w:val="en-US"/>
        </w:rPr>
        <w:t xml:space="preserve">GROUP BY </w:t>
      </w:r>
      <w:proofErr w:type="spellStart"/>
      <w:r w:rsidRPr="00E32826">
        <w:rPr>
          <w:lang w:val="en-US"/>
        </w:rPr>
        <w:t>portalid</w:t>
      </w:r>
      <w:proofErr w:type="spellEnd"/>
      <w:r w:rsidRPr="00E32826">
        <w:rPr>
          <w:lang w:val="en-US"/>
        </w:rPr>
        <w:t xml:space="preserve"> </w:t>
      </w:r>
    </w:p>
    <w:p w:rsidR="00520275" w:rsidRDefault="00E32826" w:rsidP="00E32826">
      <w:pPr>
        <w:pStyle w:val="ListParagraph"/>
      </w:pPr>
      <w:r>
        <w:t>ORDER BY antal DESC;</w:t>
      </w:r>
      <w:r w:rsidR="002D0CE0">
        <w:br/>
      </w:r>
    </w:p>
    <w:p w:rsidR="00962A69" w:rsidRDefault="002D0CE0" w:rsidP="00520275">
      <w:pPr>
        <w:pStyle w:val="ListParagraph"/>
        <w:numPr>
          <w:ilvl w:val="0"/>
          <w:numId w:val="18"/>
        </w:numPr>
      </w:pPr>
      <w:r>
        <w:t>Lista portalid, kurskod och betyg för den eller de studenter som har fått högst betyg oavsett kurs.</w:t>
      </w:r>
      <w:r w:rsidR="00962A69">
        <w:br/>
      </w:r>
    </w:p>
    <w:tbl>
      <w:tblPr>
        <w:tblStyle w:val="Databaser-tabell"/>
        <w:tblW w:w="0" w:type="auto"/>
        <w:tblInd w:w="704" w:type="dxa"/>
        <w:tblLook w:val="04A0" w:firstRow="1" w:lastRow="0" w:firstColumn="1" w:lastColumn="0" w:noHBand="0" w:noVBand="1"/>
      </w:tblPr>
      <w:tblGrid>
        <w:gridCol w:w="1297"/>
        <w:gridCol w:w="1177"/>
        <w:gridCol w:w="1537"/>
      </w:tblGrid>
      <w:tr w:rsidR="00962A69" w:rsidRPr="00597EFB" w:rsidTr="009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962A69" w:rsidRPr="00597EFB" w:rsidRDefault="00962A69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portalid</w:t>
            </w:r>
          </w:p>
        </w:tc>
        <w:tc>
          <w:tcPr>
            <w:tcW w:w="1177" w:type="dxa"/>
          </w:tcPr>
          <w:p w:rsidR="00962A69" w:rsidRPr="00597EFB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kurskod</w:t>
            </w:r>
          </w:p>
        </w:tc>
        <w:tc>
          <w:tcPr>
            <w:tcW w:w="1537" w:type="dxa"/>
          </w:tcPr>
          <w:p w:rsidR="00962A69" w:rsidRPr="00597EFB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betyg</w:t>
            </w:r>
          </w:p>
        </w:tc>
      </w:tr>
      <w:tr w:rsidR="00962A69" w:rsidRPr="00597EFB" w:rsidTr="009D5A26">
        <w:tc>
          <w:tcPr>
            <w:tcW w:w="1297" w:type="dxa"/>
          </w:tcPr>
          <w:p w:rsidR="00962A69" w:rsidRPr="00597EFB" w:rsidRDefault="00962A69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bean1100</w:t>
            </w:r>
          </w:p>
        </w:tc>
        <w:tc>
          <w:tcPr>
            <w:tcW w:w="1177" w:type="dxa"/>
          </w:tcPr>
          <w:p w:rsidR="00962A69" w:rsidRPr="00597EFB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DT076G</w:t>
            </w:r>
          </w:p>
        </w:tc>
        <w:tc>
          <w:tcPr>
            <w:tcW w:w="1537" w:type="dxa"/>
          </w:tcPr>
          <w:p w:rsidR="00962A69" w:rsidRPr="00597EFB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62A69" w:rsidRPr="00597EFB" w:rsidTr="009D5A26">
        <w:tc>
          <w:tcPr>
            <w:tcW w:w="1297" w:type="dxa"/>
          </w:tcPr>
          <w:p w:rsidR="00962A69" w:rsidRPr="00597EFB" w:rsidRDefault="00962A69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sasv1010</w:t>
            </w:r>
          </w:p>
        </w:tc>
        <w:tc>
          <w:tcPr>
            <w:tcW w:w="1177" w:type="dxa"/>
          </w:tcPr>
          <w:p w:rsidR="00962A69" w:rsidRPr="00597EFB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DT022G</w:t>
            </w:r>
          </w:p>
        </w:tc>
        <w:tc>
          <w:tcPr>
            <w:tcW w:w="1537" w:type="dxa"/>
          </w:tcPr>
          <w:p w:rsidR="00962A69" w:rsidRPr="00597EFB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EA7014" w:rsidRDefault="002D0CE0" w:rsidP="00EA7014">
      <w:pPr>
        <w:pStyle w:val="ListParagraph"/>
      </w:pPr>
      <w:r>
        <w:br/>
        <w:t>Svar:</w:t>
      </w:r>
      <w:r w:rsidR="00EA7014">
        <w:t xml:space="preserve"> SELECT portalid, kurskod, betyg </w:t>
      </w:r>
    </w:p>
    <w:p w:rsidR="00EA7014" w:rsidRPr="00EA7014" w:rsidRDefault="00EA7014" w:rsidP="00EA7014">
      <w:pPr>
        <w:pStyle w:val="ListParagraph"/>
        <w:rPr>
          <w:lang w:val="en-US"/>
        </w:rPr>
      </w:pPr>
      <w:r w:rsidRPr="00EA7014">
        <w:rPr>
          <w:lang w:val="en-US"/>
        </w:rPr>
        <w:t xml:space="preserve">FROM </w:t>
      </w:r>
      <w:proofErr w:type="spellStart"/>
      <w:r w:rsidRPr="00EA7014">
        <w:rPr>
          <w:lang w:val="en-US"/>
        </w:rPr>
        <w:t>betyg</w:t>
      </w:r>
      <w:proofErr w:type="spellEnd"/>
    </w:p>
    <w:p w:rsidR="00EA7014" w:rsidRPr="00EA7014" w:rsidRDefault="00EA7014" w:rsidP="00EA7014">
      <w:pPr>
        <w:pStyle w:val="ListParagraph"/>
        <w:rPr>
          <w:lang w:val="en-US"/>
        </w:rPr>
      </w:pPr>
      <w:r w:rsidRPr="00EA7014">
        <w:rPr>
          <w:lang w:val="en-US"/>
        </w:rPr>
        <w:t xml:space="preserve">WHERE </w:t>
      </w:r>
      <w:proofErr w:type="spellStart"/>
      <w:r w:rsidRPr="00EA7014">
        <w:rPr>
          <w:lang w:val="en-US"/>
        </w:rPr>
        <w:t>betyg</w:t>
      </w:r>
      <w:proofErr w:type="spellEnd"/>
      <w:r w:rsidRPr="00EA7014">
        <w:rPr>
          <w:lang w:val="en-US"/>
        </w:rPr>
        <w:t xml:space="preserve"> &gt;=4</w:t>
      </w:r>
    </w:p>
    <w:p w:rsidR="002D0CE0" w:rsidRPr="00EA7014" w:rsidRDefault="00EA7014" w:rsidP="00EA7014">
      <w:pPr>
        <w:pStyle w:val="ListParagraph"/>
        <w:rPr>
          <w:lang w:val="en-US"/>
        </w:rPr>
      </w:pPr>
      <w:r w:rsidRPr="00EA7014">
        <w:rPr>
          <w:lang w:val="en-US"/>
        </w:rPr>
        <w:t xml:space="preserve">ORDER BY </w:t>
      </w:r>
      <w:proofErr w:type="spellStart"/>
      <w:r w:rsidRPr="00EA7014">
        <w:rPr>
          <w:lang w:val="en-US"/>
        </w:rPr>
        <w:t>portalid</w:t>
      </w:r>
      <w:proofErr w:type="spellEnd"/>
      <w:r w:rsidRPr="00EA7014">
        <w:rPr>
          <w:lang w:val="en-US"/>
        </w:rPr>
        <w:t>;</w:t>
      </w:r>
      <w:r w:rsidR="002D0CE0" w:rsidRPr="00EA7014">
        <w:rPr>
          <w:lang w:val="en-US"/>
        </w:rPr>
        <w:br/>
      </w:r>
    </w:p>
    <w:p w:rsidR="00EA7014" w:rsidRDefault="00EA701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962A69" w:rsidRDefault="002D0CE0" w:rsidP="00520275">
      <w:pPr>
        <w:pStyle w:val="ListParagraph"/>
        <w:numPr>
          <w:ilvl w:val="0"/>
          <w:numId w:val="18"/>
        </w:numPr>
      </w:pPr>
      <w:r>
        <w:lastRenderedPageBreak/>
        <w:t>Lista portalid för de studenter som har sämre genomsnittsbetyg än genomsnittet för alla studenter.</w:t>
      </w:r>
      <w:r w:rsidR="00D3497C">
        <w:br/>
      </w:r>
    </w:p>
    <w:tbl>
      <w:tblPr>
        <w:tblStyle w:val="Databaser-tabell"/>
        <w:tblW w:w="1417" w:type="dxa"/>
        <w:tblInd w:w="704" w:type="dxa"/>
        <w:tblLook w:val="04A0" w:firstRow="1" w:lastRow="0" w:firstColumn="1" w:lastColumn="0" w:noHBand="0" w:noVBand="1"/>
      </w:tblPr>
      <w:tblGrid>
        <w:gridCol w:w="1417"/>
      </w:tblGrid>
      <w:tr w:rsidR="00962A69" w:rsidRPr="00BB7DF0" w:rsidTr="009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7" w:type="dxa"/>
          </w:tcPr>
          <w:p w:rsidR="00962A69" w:rsidRPr="00BB7DF0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portalid</w:t>
            </w:r>
          </w:p>
        </w:tc>
      </w:tr>
      <w:tr w:rsidR="00962A69" w:rsidRPr="00BB7DF0" w:rsidTr="009D5A26">
        <w:tc>
          <w:tcPr>
            <w:tcW w:w="1417" w:type="dxa"/>
          </w:tcPr>
          <w:p w:rsidR="00962A69" w:rsidRPr="00BB7DF0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bean1100</w:t>
            </w:r>
          </w:p>
        </w:tc>
      </w:tr>
    </w:tbl>
    <w:p w:rsidR="00EA7014" w:rsidRDefault="00D3497C" w:rsidP="00EA7014">
      <w:pPr>
        <w:pStyle w:val="ListParagraph"/>
      </w:pPr>
      <w:r>
        <w:br/>
        <w:t>Svar:</w:t>
      </w:r>
      <w:r w:rsidR="00EA7014">
        <w:t xml:space="preserve"> </w:t>
      </w:r>
    </w:p>
    <w:p w:rsidR="00EA7014" w:rsidRPr="00EA7014" w:rsidRDefault="00EA7014" w:rsidP="00EA7014">
      <w:pPr>
        <w:pStyle w:val="ListParagraph"/>
        <w:rPr>
          <w:lang w:val="en-US"/>
        </w:rPr>
      </w:pPr>
      <w:r w:rsidRPr="00EA7014">
        <w:rPr>
          <w:lang w:val="en-US"/>
        </w:rPr>
        <w:t xml:space="preserve">SELECT </w:t>
      </w:r>
      <w:proofErr w:type="spellStart"/>
      <w:r w:rsidRPr="00EA7014">
        <w:rPr>
          <w:lang w:val="en-US"/>
        </w:rPr>
        <w:t>portalid</w:t>
      </w:r>
      <w:proofErr w:type="spellEnd"/>
      <w:r w:rsidRPr="00EA7014">
        <w:rPr>
          <w:lang w:val="en-US"/>
        </w:rPr>
        <w:t xml:space="preserve"> </w:t>
      </w:r>
    </w:p>
    <w:p w:rsidR="00EA7014" w:rsidRPr="00EA7014" w:rsidRDefault="00EA7014" w:rsidP="00EA7014">
      <w:pPr>
        <w:pStyle w:val="ListParagraph"/>
        <w:rPr>
          <w:lang w:val="en-US"/>
        </w:rPr>
      </w:pPr>
      <w:r w:rsidRPr="00EA7014">
        <w:rPr>
          <w:lang w:val="en-US"/>
        </w:rPr>
        <w:t xml:space="preserve">FROM </w:t>
      </w:r>
      <w:proofErr w:type="spellStart"/>
      <w:r w:rsidRPr="00EA7014">
        <w:rPr>
          <w:lang w:val="en-US"/>
        </w:rPr>
        <w:t>betyg</w:t>
      </w:r>
      <w:proofErr w:type="spellEnd"/>
      <w:r w:rsidRPr="00EA7014">
        <w:rPr>
          <w:lang w:val="en-US"/>
        </w:rPr>
        <w:t xml:space="preserve"> </w:t>
      </w:r>
    </w:p>
    <w:p w:rsidR="00EA7014" w:rsidRPr="00EA7014" w:rsidRDefault="00EA7014" w:rsidP="00EA7014">
      <w:pPr>
        <w:pStyle w:val="ListParagraph"/>
        <w:rPr>
          <w:lang w:val="en-US"/>
        </w:rPr>
      </w:pPr>
      <w:r w:rsidRPr="00EA7014">
        <w:rPr>
          <w:lang w:val="en-US"/>
        </w:rPr>
        <w:t xml:space="preserve">GROUP BY </w:t>
      </w:r>
      <w:proofErr w:type="spellStart"/>
      <w:r w:rsidRPr="00EA7014">
        <w:rPr>
          <w:lang w:val="en-US"/>
        </w:rPr>
        <w:t>portalid</w:t>
      </w:r>
      <w:proofErr w:type="spellEnd"/>
      <w:r w:rsidRPr="00EA7014">
        <w:rPr>
          <w:lang w:val="en-US"/>
        </w:rPr>
        <w:t xml:space="preserve"> </w:t>
      </w:r>
    </w:p>
    <w:p w:rsidR="002D0CE0" w:rsidRPr="00EA7014" w:rsidRDefault="00EA7014" w:rsidP="00EA7014">
      <w:pPr>
        <w:pStyle w:val="ListParagraph"/>
        <w:rPr>
          <w:lang w:val="en-US"/>
        </w:rPr>
      </w:pPr>
      <w:r w:rsidRPr="00EA7014">
        <w:rPr>
          <w:lang w:val="en-US"/>
        </w:rPr>
        <w:t xml:space="preserve">HAVING </w:t>
      </w:r>
      <w:proofErr w:type="gramStart"/>
      <w:r w:rsidRPr="00EA7014">
        <w:rPr>
          <w:lang w:val="en-US"/>
        </w:rPr>
        <w:t>AVG(</w:t>
      </w:r>
      <w:proofErr w:type="spellStart"/>
      <w:proofErr w:type="gramEnd"/>
      <w:r w:rsidRPr="00EA7014">
        <w:rPr>
          <w:lang w:val="en-US"/>
        </w:rPr>
        <w:t>betyg</w:t>
      </w:r>
      <w:proofErr w:type="spellEnd"/>
      <w:r w:rsidRPr="00EA7014">
        <w:rPr>
          <w:lang w:val="en-US"/>
        </w:rPr>
        <w:t>) &lt; ( SELECT AVG(</w:t>
      </w:r>
      <w:proofErr w:type="spellStart"/>
      <w:r w:rsidRPr="00EA7014">
        <w:rPr>
          <w:lang w:val="en-US"/>
        </w:rPr>
        <w:t>betyg</w:t>
      </w:r>
      <w:proofErr w:type="spellEnd"/>
      <w:r w:rsidRPr="00EA7014">
        <w:rPr>
          <w:lang w:val="en-US"/>
        </w:rPr>
        <w:t xml:space="preserve">) FROM </w:t>
      </w:r>
      <w:proofErr w:type="spellStart"/>
      <w:r w:rsidRPr="00EA7014">
        <w:rPr>
          <w:lang w:val="en-US"/>
        </w:rPr>
        <w:t>betyg</w:t>
      </w:r>
      <w:proofErr w:type="spellEnd"/>
      <w:r w:rsidRPr="00EA7014">
        <w:rPr>
          <w:lang w:val="en-US"/>
        </w:rPr>
        <w:t>);</w:t>
      </w:r>
      <w:r w:rsidR="00D3497C" w:rsidRPr="00EA7014">
        <w:rPr>
          <w:lang w:val="en-US"/>
        </w:rPr>
        <w:br/>
      </w:r>
    </w:p>
    <w:p w:rsidR="00962A69" w:rsidRDefault="002D0CE0" w:rsidP="00520275">
      <w:pPr>
        <w:pStyle w:val="ListParagraph"/>
        <w:numPr>
          <w:ilvl w:val="0"/>
          <w:numId w:val="18"/>
        </w:numPr>
      </w:pPr>
      <w:r>
        <w:t xml:space="preserve">Populära kurser – lista kurskod för den eller de kurser som har fler antal studenter </w:t>
      </w:r>
      <w:r w:rsidR="007E662D">
        <w:t xml:space="preserve">än det genomsnittliga </w:t>
      </w:r>
      <w:r w:rsidR="002D4533">
        <w:t>student</w:t>
      </w:r>
      <w:r w:rsidR="007E662D">
        <w:t xml:space="preserve">antalet </w:t>
      </w:r>
      <w:r w:rsidR="002D4533">
        <w:t>på</w:t>
      </w:r>
      <w:r w:rsidR="007E662D">
        <w:t xml:space="preserve"> alla kurser. Det vill säga alla kurser som har:</w:t>
      </w:r>
      <w:r w:rsidR="007E662D">
        <w:br/>
      </w:r>
      <w:r w:rsidR="00E13818">
        <w:t>(antal_</w:t>
      </w:r>
      <w:r w:rsidR="002D4533">
        <w:t>deltagare</w:t>
      </w:r>
      <w:r w:rsidR="00E13818">
        <w:t>_</w:t>
      </w:r>
      <w:r w:rsidR="002D4533">
        <w:t>på</w:t>
      </w:r>
      <w:r w:rsidR="00E13818">
        <w:t>_</w:t>
      </w:r>
      <w:r w:rsidR="002D4533">
        <w:t>en</w:t>
      </w:r>
      <w:r w:rsidR="00E13818">
        <w:t>_</w:t>
      </w:r>
      <w:r w:rsidR="002D4533">
        <w:t>kurs</w:t>
      </w:r>
      <w:r w:rsidR="00E13818">
        <w:t>)</w:t>
      </w:r>
      <w:r w:rsidR="002D4533">
        <w:t xml:space="preserve"> </w:t>
      </w:r>
      <w:r w:rsidR="007E662D">
        <w:t xml:space="preserve"> &gt; </w:t>
      </w:r>
      <w:r w:rsidR="00E13818">
        <w:t>(</w:t>
      </w:r>
      <w:r w:rsidR="002D4533">
        <w:t>totala</w:t>
      </w:r>
      <w:r w:rsidR="00E13818">
        <w:t>_</w:t>
      </w:r>
      <w:r w:rsidR="002D4533">
        <w:t>antalet</w:t>
      </w:r>
      <w:r w:rsidR="00E13818">
        <w:t>_</w:t>
      </w:r>
      <w:r w:rsidR="002D4533">
        <w:t>studenter / antal</w:t>
      </w:r>
      <w:r w:rsidR="00E13818">
        <w:t>_</w:t>
      </w:r>
      <w:r w:rsidR="002D4533">
        <w:t>unika</w:t>
      </w:r>
      <w:r w:rsidR="00E13818">
        <w:t>_</w:t>
      </w:r>
      <w:r w:rsidR="002D4533">
        <w:t>kurser</w:t>
      </w:r>
      <w:r w:rsidR="00E13818">
        <w:t>_</w:t>
      </w:r>
      <w:r w:rsidR="002D4533">
        <w:t>som</w:t>
      </w:r>
      <w:r w:rsidR="00E13818">
        <w:t>_</w:t>
      </w:r>
      <w:r w:rsidR="002D4533">
        <w:t>någon</w:t>
      </w:r>
      <w:r w:rsidR="00E13818">
        <w:t>_</w:t>
      </w:r>
      <w:r w:rsidR="002D4533">
        <w:t>läst</w:t>
      </w:r>
      <w:r w:rsidR="00E13818">
        <w:t>)</w:t>
      </w:r>
      <w:r w:rsidR="00D3497C">
        <w:br/>
      </w:r>
    </w:p>
    <w:tbl>
      <w:tblPr>
        <w:tblStyle w:val="Databaser-tabell"/>
        <w:tblW w:w="2594" w:type="dxa"/>
        <w:tblInd w:w="704" w:type="dxa"/>
        <w:tblLook w:val="04A0" w:firstRow="1" w:lastRow="0" w:firstColumn="1" w:lastColumn="0" w:noHBand="0" w:noVBand="1"/>
      </w:tblPr>
      <w:tblGrid>
        <w:gridCol w:w="1177"/>
        <w:gridCol w:w="1417"/>
      </w:tblGrid>
      <w:tr w:rsidR="00962A69" w:rsidRPr="00BB7DF0" w:rsidTr="009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7" w:type="dxa"/>
          </w:tcPr>
          <w:p w:rsidR="00962A69" w:rsidRPr="00BB7DF0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kurskod</w:t>
            </w:r>
          </w:p>
        </w:tc>
        <w:tc>
          <w:tcPr>
            <w:tcW w:w="1417" w:type="dxa"/>
          </w:tcPr>
          <w:p w:rsidR="00962A69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antal</w:t>
            </w:r>
          </w:p>
        </w:tc>
      </w:tr>
      <w:tr w:rsidR="00962A69" w:rsidRPr="00BB7DF0" w:rsidTr="009D5A26">
        <w:tc>
          <w:tcPr>
            <w:tcW w:w="1177" w:type="dxa"/>
          </w:tcPr>
          <w:p w:rsidR="00962A69" w:rsidRPr="00BB7DF0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DT011G</w:t>
            </w:r>
          </w:p>
        </w:tc>
        <w:tc>
          <w:tcPr>
            <w:tcW w:w="1417" w:type="dxa"/>
          </w:tcPr>
          <w:p w:rsidR="00962A69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62A69" w:rsidRPr="00BB7DF0" w:rsidTr="009D5A26">
        <w:tc>
          <w:tcPr>
            <w:tcW w:w="1177" w:type="dxa"/>
          </w:tcPr>
          <w:p w:rsidR="00962A69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DT022G</w:t>
            </w:r>
          </w:p>
        </w:tc>
        <w:tc>
          <w:tcPr>
            <w:tcW w:w="1417" w:type="dxa"/>
          </w:tcPr>
          <w:p w:rsidR="00962A69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1523C8" w:rsidRDefault="00D3497C" w:rsidP="001523C8">
      <w:pPr>
        <w:pStyle w:val="ListParagraph"/>
      </w:pPr>
      <w:r>
        <w:br/>
        <w:t>Svar:</w:t>
      </w:r>
      <w:r>
        <w:br/>
      </w:r>
      <w:r w:rsidR="001523C8">
        <w:t>SELECT kurskod, COUNT(kurskod)</w:t>
      </w:r>
    </w:p>
    <w:p w:rsidR="001523C8" w:rsidRDefault="001523C8" w:rsidP="001523C8">
      <w:pPr>
        <w:pStyle w:val="ListParagraph"/>
      </w:pPr>
      <w:r>
        <w:t xml:space="preserve">FROM betyg </w:t>
      </w:r>
    </w:p>
    <w:p w:rsidR="001523C8" w:rsidRDefault="001523C8" w:rsidP="001523C8">
      <w:pPr>
        <w:pStyle w:val="ListParagraph"/>
      </w:pPr>
      <w:r>
        <w:t>GROUP BY kurskod</w:t>
      </w:r>
    </w:p>
    <w:p w:rsidR="002D4533" w:rsidRDefault="001523C8" w:rsidP="001523C8">
      <w:pPr>
        <w:pStyle w:val="ListParagraph"/>
        <w:rPr>
          <w:lang w:val="en-US"/>
        </w:rPr>
      </w:pPr>
      <w:r w:rsidRPr="001523C8">
        <w:rPr>
          <w:lang w:val="en-US"/>
        </w:rPr>
        <w:t xml:space="preserve">HAVING </w:t>
      </w:r>
      <w:proofErr w:type="gramStart"/>
      <w:r w:rsidRPr="001523C8">
        <w:rPr>
          <w:lang w:val="en-US"/>
        </w:rPr>
        <w:t>COUNT(</w:t>
      </w:r>
      <w:proofErr w:type="spellStart"/>
      <w:proofErr w:type="gramEnd"/>
      <w:r w:rsidRPr="001523C8">
        <w:rPr>
          <w:lang w:val="en-US"/>
        </w:rPr>
        <w:t>kurskod</w:t>
      </w:r>
      <w:proofErr w:type="spellEnd"/>
      <w:r w:rsidRPr="001523C8">
        <w:rPr>
          <w:lang w:val="en-US"/>
        </w:rPr>
        <w:t>)  &gt; COUNT(</w:t>
      </w:r>
      <w:proofErr w:type="spellStart"/>
      <w:r w:rsidRPr="001523C8">
        <w:rPr>
          <w:lang w:val="en-US"/>
        </w:rPr>
        <w:t>portalid</w:t>
      </w:r>
      <w:proofErr w:type="spellEnd"/>
      <w:r w:rsidRPr="001523C8">
        <w:rPr>
          <w:lang w:val="en-US"/>
        </w:rPr>
        <w:t>)/ (COUNT(</w:t>
      </w:r>
      <w:proofErr w:type="spellStart"/>
      <w:r w:rsidRPr="001523C8">
        <w:rPr>
          <w:lang w:val="en-US"/>
        </w:rPr>
        <w:t>kurskod</w:t>
      </w:r>
      <w:proofErr w:type="spellEnd"/>
      <w:r w:rsidRPr="001523C8">
        <w:rPr>
          <w:lang w:val="en-US"/>
        </w:rPr>
        <w:t>))</w:t>
      </w:r>
    </w:p>
    <w:p w:rsidR="001523C8" w:rsidRPr="001523C8" w:rsidRDefault="001523C8" w:rsidP="001523C8">
      <w:pPr>
        <w:pStyle w:val="ListParagraph"/>
        <w:rPr>
          <w:lang w:val="en-US"/>
        </w:rPr>
      </w:pPr>
    </w:p>
    <w:p w:rsidR="00962A69" w:rsidRDefault="002D4533" w:rsidP="00520275">
      <w:pPr>
        <w:pStyle w:val="ListParagraph"/>
        <w:numPr>
          <w:ilvl w:val="0"/>
          <w:numId w:val="18"/>
        </w:numPr>
      </w:pPr>
      <w:r>
        <w:t>Lista all information (portalid, förnamn, postnr m.m</w:t>
      </w:r>
      <w:r w:rsidR="00011F37">
        <w:t>.</w:t>
      </w:r>
      <w:r>
        <w:t>) om de studenter som inte har läst kursen DT022G.</w:t>
      </w:r>
      <w:r w:rsidR="00D3497C" w:rsidRPr="00D3497C">
        <w:t xml:space="preserve"> </w:t>
      </w:r>
      <w:r w:rsidR="00D3497C">
        <w:br/>
      </w:r>
    </w:p>
    <w:tbl>
      <w:tblPr>
        <w:tblStyle w:val="Databaser-tabell"/>
        <w:tblW w:w="8622" w:type="dxa"/>
        <w:tblInd w:w="704" w:type="dxa"/>
        <w:tblLook w:val="04A0" w:firstRow="1" w:lastRow="0" w:firstColumn="1" w:lastColumn="0" w:noHBand="0" w:noVBand="1"/>
      </w:tblPr>
      <w:tblGrid>
        <w:gridCol w:w="1297"/>
        <w:gridCol w:w="1777"/>
        <w:gridCol w:w="1177"/>
        <w:gridCol w:w="1537"/>
        <w:gridCol w:w="1777"/>
        <w:gridCol w:w="1057"/>
      </w:tblGrid>
      <w:tr w:rsidR="00962A69" w:rsidRPr="003F6FA1" w:rsidTr="009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portalid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födelsedatum</w:t>
            </w:r>
          </w:p>
        </w:tc>
        <w:tc>
          <w:tcPr>
            <w:tcW w:w="11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efternamn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adress</w:t>
            </w:r>
          </w:p>
        </w:tc>
        <w:tc>
          <w:tcPr>
            <w:tcW w:w="105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postnr</w:t>
            </w:r>
          </w:p>
        </w:tc>
      </w:tr>
      <w:tr w:rsidR="00962A69" w:rsidRPr="003F6FA1" w:rsidTr="009D5A26">
        <w:tc>
          <w:tcPr>
            <w:tcW w:w="1297" w:type="dxa"/>
          </w:tcPr>
          <w:p w:rsidR="00962A69" w:rsidRPr="003F6FA1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anan0912</w:t>
            </w:r>
          </w:p>
        </w:tc>
        <w:tc>
          <w:tcPr>
            <w:tcW w:w="1777" w:type="dxa"/>
          </w:tcPr>
          <w:p w:rsidR="00962A69" w:rsidRPr="003F6FA1" w:rsidRDefault="00962A69" w:rsidP="00962A69">
            <w:pPr>
              <w:rPr>
                <w:sz w:val="20"/>
              </w:rPr>
            </w:pPr>
            <w:r w:rsidRPr="003F6FA1">
              <w:rPr>
                <w:sz w:val="20"/>
              </w:rPr>
              <w:t>19</w:t>
            </w:r>
            <w:r>
              <w:rPr>
                <w:sz w:val="20"/>
              </w:rPr>
              <w:t>9</w:t>
            </w:r>
            <w:r w:rsidRPr="003F6FA1">
              <w:rPr>
                <w:sz w:val="20"/>
              </w:rPr>
              <w:t>5-0</w:t>
            </w:r>
            <w:r>
              <w:rPr>
                <w:sz w:val="20"/>
              </w:rPr>
              <w:t>5</w:t>
            </w:r>
            <w:r w:rsidRPr="003F6FA1">
              <w:rPr>
                <w:sz w:val="20"/>
              </w:rPr>
              <w:t>-0</w:t>
            </w:r>
            <w:r>
              <w:rPr>
                <w:sz w:val="20"/>
              </w:rPr>
              <w:t>5</w:t>
            </w:r>
          </w:p>
        </w:tc>
        <w:tc>
          <w:tcPr>
            <w:tcW w:w="1177" w:type="dxa"/>
          </w:tcPr>
          <w:p w:rsidR="00962A69" w:rsidRPr="003F6FA1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Anna</w:t>
            </w:r>
          </w:p>
        </w:tc>
        <w:tc>
          <w:tcPr>
            <w:tcW w:w="1537" w:type="dxa"/>
          </w:tcPr>
          <w:p w:rsidR="00962A69" w:rsidRPr="003F6FA1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Ander</w:t>
            </w:r>
            <w:r w:rsidRPr="003F6FA1">
              <w:rPr>
                <w:sz w:val="20"/>
              </w:rPr>
              <w:t>sson</w:t>
            </w:r>
          </w:p>
        </w:tc>
        <w:tc>
          <w:tcPr>
            <w:tcW w:w="1777" w:type="dxa"/>
          </w:tcPr>
          <w:p w:rsidR="00962A69" w:rsidRPr="003F6FA1" w:rsidRDefault="00962A69" w:rsidP="00962A69">
            <w:pPr>
              <w:rPr>
                <w:sz w:val="20"/>
              </w:rPr>
            </w:pPr>
            <w:r>
              <w:rPr>
                <w:sz w:val="20"/>
              </w:rPr>
              <w:t>Splintvägen</w:t>
            </w:r>
            <w:r w:rsidRPr="003F6FA1">
              <w:rPr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057" w:type="dxa"/>
          </w:tcPr>
          <w:p w:rsidR="00962A69" w:rsidRPr="003F6FA1" w:rsidRDefault="00962A69" w:rsidP="00962A69">
            <w:pPr>
              <w:rPr>
                <w:sz w:val="20"/>
              </w:rPr>
            </w:pPr>
            <w:r w:rsidRPr="003F6FA1">
              <w:rPr>
                <w:sz w:val="20"/>
              </w:rPr>
              <w:t>83</w:t>
            </w:r>
            <w:r>
              <w:rPr>
                <w:sz w:val="20"/>
              </w:rPr>
              <w:t>17</w:t>
            </w:r>
            <w:r w:rsidRPr="003F6FA1">
              <w:rPr>
                <w:sz w:val="20"/>
              </w:rPr>
              <w:t>2</w:t>
            </w:r>
          </w:p>
        </w:tc>
      </w:tr>
      <w:tr w:rsidR="00962A69" w:rsidRPr="003F6FA1" w:rsidTr="009D5A26">
        <w:tc>
          <w:tcPr>
            <w:tcW w:w="129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vivi1501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1975-01-13</w:t>
            </w:r>
          </w:p>
        </w:tc>
        <w:tc>
          <w:tcPr>
            <w:tcW w:w="11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Viktor</w:t>
            </w:r>
          </w:p>
        </w:tc>
        <w:tc>
          <w:tcPr>
            <w:tcW w:w="15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Viktorsson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Adelsgatan 3</w:t>
            </w:r>
          </w:p>
        </w:tc>
        <w:tc>
          <w:tcPr>
            <w:tcW w:w="105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62192</w:t>
            </w:r>
          </w:p>
        </w:tc>
      </w:tr>
    </w:tbl>
    <w:p w:rsidR="00E80C82" w:rsidRDefault="00D3497C" w:rsidP="00E80C82">
      <w:pPr>
        <w:pStyle w:val="ListParagraph"/>
      </w:pPr>
      <w:r>
        <w:br/>
        <w:t>Svar</w:t>
      </w:r>
      <w:r w:rsidR="00E80C82">
        <w:t>:</w:t>
      </w:r>
    </w:p>
    <w:p w:rsidR="00E80C82" w:rsidRPr="00E80C82" w:rsidRDefault="00E80C82" w:rsidP="00E80C82">
      <w:pPr>
        <w:pStyle w:val="ListParagraph"/>
        <w:rPr>
          <w:lang w:val="en-US"/>
        </w:rPr>
      </w:pPr>
      <w:proofErr w:type="gramStart"/>
      <w:r w:rsidRPr="00E80C82">
        <w:rPr>
          <w:lang w:val="en-US"/>
        </w:rPr>
        <w:t>SELECT s.*</w:t>
      </w:r>
      <w:proofErr w:type="gramEnd"/>
      <w:r w:rsidRPr="00E80C82">
        <w:rPr>
          <w:lang w:val="en-US"/>
        </w:rPr>
        <w:t xml:space="preserve"> </w:t>
      </w:r>
    </w:p>
    <w:p w:rsidR="00E80C82" w:rsidRPr="00E80C82" w:rsidRDefault="00E80C82" w:rsidP="00E80C82">
      <w:pPr>
        <w:pStyle w:val="ListParagraph"/>
        <w:rPr>
          <w:lang w:val="en-US"/>
        </w:rPr>
      </w:pPr>
      <w:r w:rsidRPr="00E80C82">
        <w:rPr>
          <w:lang w:val="en-US"/>
        </w:rPr>
        <w:t xml:space="preserve">FROM </w:t>
      </w:r>
      <w:proofErr w:type="spellStart"/>
      <w:r w:rsidRPr="00E80C82">
        <w:rPr>
          <w:lang w:val="en-US"/>
        </w:rPr>
        <w:t>betyg</w:t>
      </w:r>
      <w:proofErr w:type="spellEnd"/>
      <w:r w:rsidRPr="00E80C82">
        <w:rPr>
          <w:lang w:val="en-US"/>
        </w:rPr>
        <w:t xml:space="preserve"> b </w:t>
      </w:r>
    </w:p>
    <w:p w:rsidR="00E80C82" w:rsidRPr="00E80C82" w:rsidRDefault="00E80C82" w:rsidP="00E80C82">
      <w:pPr>
        <w:pStyle w:val="ListParagraph"/>
        <w:rPr>
          <w:lang w:val="en-US"/>
        </w:rPr>
      </w:pPr>
      <w:r w:rsidRPr="00E80C82">
        <w:rPr>
          <w:lang w:val="en-US"/>
        </w:rPr>
        <w:t xml:space="preserve">RIGHT JOIN student s </w:t>
      </w:r>
    </w:p>
    <w:p w:rsidR="00E80C82" w:rsidRDefault="00E80C82" w:rsidP="00E80C82">
      <w:pPr>
        <w:pStyle w:val="ListParagraph"/>
      </w:pPr>
      <w:r>
        <w:t>ON b.kurskod = 'DT022G' AND s.portalid = b.portalid</w:t>
      </w:r>
    </w:p>
    <w:p w:rsidR="00AC002B" w:rsidRDefault="00E80C82" w:rsidP="00E80C82">
      <w:pPr>
        <w:pStyle w:val="ListParagraph"/>
      </w:pPr>
      <w:r>
        <w:t>WHERE kurskod is null;</w:t>
      </w:r>
      <w:r w:rsidR="00AC002B">
        <w:br w:type="page"/>
      </w:r>
    </w:p>
    <w:p w:rsidR="00962A69" w:rsidRDefault="002D4533" w:rsidP="00520275">
      <w:pPr>
        <w:pStyle w:val="ListParagraph"/>
        <w:numPr>
          <w:ilvl w:val="0"/>
          <w:numId w:val="18"/>
        </w:numPr>
      </w:pPr>
      <w:r>
        <w:lastRenderedPageBreak/>
        <w:t>Lista all information om de studenter som har läst någon kurs.</w:t>
      </w:r>
      <w:r w:rsidR="00D3497C" w:rsidRPr="00D3497C">
        <w:t xml:space="preserve"> </w:t>
      </w:r>
      <w:r w:rsidR="00D3497C">
        <w:br/>
      </w:r>
    </w:p>
    <w:tbl>
      <w:tblPr>
        <w:tblStyle w:val="Databaser-tabell"/>
        <w:tblW w:w="8858" w:type="dxa"/>
        <w:tblInd w:w="704" w:type="dxa"/>
        <w:tblLook w:val="04A0" w:firstRow="1" w:lastRow="0" w:firstColumn="1" w:lastColumn="0" w:noHBand="0" w:noVBand="1"/>
      </w:tblPr>
      <w:tblGrid>
        <w:gridCol w:w="1297"/>
        <w:gridCol w:w="1777"/>
        <w:gridCol w:w="1177"/>
        <w:gridCol w:w="1537"/>
        <w:gridCol w:w="2133"/>
        <w:gridCol w:w="937"/>
      </w:tblGrid>
      <w:tr w:rsidR="00962A69" w:rsidRPr="003F6FA1" w:rsidTr="000E2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portalid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födelsedatum</w:t>
            </w:r>
          </w:p>
        </w:tc>
        <w:tc>
          <w:tcPr>
            <w:tcW w:w="11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efternamn</w:t>
            </w:r>
          </w:p>
        </w:tc>
        <w:tc>
          <w:tcPr>
            <w:tcW w:w="2133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adress</w:t>
            </w:r>
          </w:p>
        </w:tc>
        <w:tc>
          <w:tcPr>
            <w:tcW w:w="9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postnr</w:t>
            </w:r>
          </w:p>
        </w:tc>
      </w:tr>
      <w:tr w:rsidR="00962A69" w:rsidRPr="003F6FA1" w:rsidTr="000E2113">
        <w:tc>
          <w:tcPr>
            <w:tcW w:w="129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bean1100</w:t>
            </w:r>
          </w:p>
        </w:tc>
        <w:tc>
          <w:tcPr>
            <w:tcW w:w="1777" w:type="dxa"/>
          </w:tcPr>
          <w:p w:rsidR="00962A69" w:rsidRPr="003F6FA1" w:rsidRDefault="00011F37" w:rsidP="009D5A26">
            <w:pPr>
              <w:rPr>
                <w:sz w:val="20"/>
              </w:rPr>
            </w:pPr>
            <w:r w:rsidRPr="00011F37">
              <w:rPr>
                <w:sz w:val="20"/>
              </w:rPr>
              <w:t>1970-10-10</w:t>
            </w:r>
          </w:p>
        </w:tc>
        <w:tc>
          <w:tcPr>
            <w:tcW w:w="1177" w:type="dxa"/>
          </w:tcPr>
          <w:p w:rsidR="00962A69" w:rsidRPr="003F6FA1" w:rsidRDefault="00011F37" w:rsidP="009D5A26">
            <w:pPr>
              <w:rPr>
                <w:sz w:val="20"/>
              </w:rPr>
            </w:pPr>
            <w:r w:rsidRPr="00011F37">
              <w:rPr>
                <w:sz w:val="20"/>
              </w:rPr>
              <w:t>Bertil</w:t>
            </w:r>
          </w:p>
        </w:tc>
        <w:tc>
          <w:tcPr>
            <w:tcW w:w="1537" w:type="dxa"/>
          </w:tcPr>
          <w:p w:rsidR="00962A69" w:rsidRPr="003F6FA1" w:rsidRDefault="00962A69" w:rsidP="009D5A26">
            <w:pPr>
              <w:rPr>
                <w:sz w:val="20"/>
              </w:rPr>
            </w:pPr>
            <w:r>
              <w:rPr>
                <w:sz w:val="20"/>
              </w:rPr>
              <w:t>Ander</w:t>
            </w:r>
            <w:r w:rsidRPr="003F6FA1">
              <w:rPr>
                <w:sz w:val="20"/>
              </w:rPr>
              <w:t>sson</w:t>
            </w:r>
          </w:p>
        </w:tc>
        <w:tc>
          <w:tcPr>
            <w:tcW w:w="2133" w:type="dxa"/>
          </w:tcPr>
          <w:p w:rsidR="00962A69" w:rsidRPr="003F6FA1" w:rsidRDefault="00011F37" w:rsidP="009D5A26">
            <w:pPr>
              <w:rPr>
                <w:sz w:val="20"/>
              </w:rPr>
            </w:pPr>
            <w:r w:rsidRPr="00011F37">
              <w:rPr>
                <w:sz w:val="20"/>
              </w:rPr>
              <w:t>Stubbvägen 1</w:t>
            </w:r>
          </w:p>
        </w:tc>
        <w:tc>
          <w:tcPr>
            <w:tcW w:w="9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83</w:t>
            </w:r>
            <w:r>
              <w:rPr>
                <w:sz w:val="20"/>
              </w:rPr>
              <w:t>17</w:t>
            </w:r>
            <w:r w:rsidRPr="003F6FA1">
              <w:rPr>
                <w:sz w:val="20"/>
              </w:rPr>
              <w:t>2</w:t>
            </w:r>
          </w:p>
        </w:tc>
      </w:tr>
      <w:tr w:rsidR="00962A69" w:rsidRPr="003F6FA1" w:rsidTr="000E2113">
        <w:tc>
          <w:tcPr>
            <w:tcW w:w="1297" w:type="dxa"/>
          </w:tcPr>
          <w:p w:rsidR="00962A69" w:rsidRPr="00962A69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sasv1010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1985-06-06</w:t>
            </w:r>
          </w:p>
        </w:tc>
        <w:tc>
          <w:tcPr>
            <w:tcW w:w="1177" w:type="dxa"/>
          </w:tcPr>
          <w:p w:rsidR="00962A69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Sara</w:t>
            </w:r>
          </w:p>
        </w:tc>
        <w:tc>
          <w:tcPr>
            <w:tcW w:w="1537" w:type="dxa"/>
          </w:tcPr>
          <w:p w:rsidR="00962A69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Svensson</w:t>
            </w:r>
          </w:p>
        </w:tc>
        <w:tc>
          <w:tcPr>
            <w:tcW w:w="2133" w:type="dxa"/>
          </w:tcPr>
          <w:p w:rsidR="00962A69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Blomstigen 2</w:t>
            </w:r>
          </w:p>
        </w:tc>
        <w:tc>
          <w:tcPr>
            <w:tcW w:w="9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83432</w:t>
            </w:r>
          </w:p>
        </w:tc>
      </w:tr>
      <w:tr w:rsidR="00962A69" w:rsidRPr="003F6FA1" w:rsidTr="000E2113">
        <w:tc>
          <w:tcPr>
            <w:tcW w:w="1297" w:type="dxa"/>
          </w:tcPr>
          <w:p w:rsidR="00962A69" w:rsidRPr="00962A69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kama1203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1980-12-12</w:t>
            </w:r>
          </w:p>
        </w:tc>
        <w:tc>
          <w:tcPr>
            <w:tcW w:w="1177" w:type="dxa"/>
          </w:tcPr>
          <w:p w:rsidR="00962A69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Karl</w:t>
            </w:r>
          </w:p>
        </w:tc>
        <w:tc>
          <w:tcPr>
            <w:tcW w:w="1537" w:type="dxa"/>
          </w:tcPr>
          <w:p w:rsidR="00962A69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Martinsson</w:t>
            </w:r>
          </w:p>
        </w:tc>
        <w:tc>
          <w:tcPr>
            <w:tcW w:w="2133" w:type="dxa"/>
          </w:tcPr>
          <w:p w:rsidR="00962A69" w:rsidRDefault="00962A69" w:rsidP="000E2113">
            <w:pPr>
              <w:rPr>
                <w:sz w:val="20"/>
              </w:rPr>
            </w:pPr>
            <w:r w:rsidRPr="00962A69">
              <w:rPr>
                <w:sz w:val="20"/>
              </w:rPr>
              <w:t>Faktorsvägen</w:t>
            </w:r>
            <w:r w:rsidR="000E2113">
              <w:rPr>
                <w:sz w:val="20"/>
              </w:rPr>
              <w:t xml:space="preserve"> </w:t>
            </w:r>
            <w:r w:rsidRPr="00962A69">
              <w:rPr>
                <w:sz w:val="20"/>
              </w:rPr>
              <w:t>13</w:t>
            </w:r>
          </w:p>
        </w:tc>
        <w:tc>
          <w:tcPr>
            <w:tcW w:w="9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962A69">
              <w:rPr>
                <w:sz w:val="20"/>
              </w:rPr>
              <w:t>89597</w:t>
            </w:r>
          </w:p>
        </w:tc>
      </w:tr>
      <w:tr w:rsidR="00962A69" w:rsidRPr="003F6FA1" w:rsidTr="000E2113">
        <w:tc>
          <w:tcPr>
            <w:tcW w:w="129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vivi1501</w:t>
            </w:r>
          </w:p>
        </w:tc>
        <w:tc>
          <w:tcPr>
            <w:tcW w:w="17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1975-01-13</w:t>
            </w:r>
          </w:p>
        </w:tc>
        <w:tc>
          <w:tcPr>
            <w:tcW w:w="117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Viktor</w:t>
            </w:r>
          </w:p>
        </w:tc>
        <w:tc>
          <w:tcPr>
            <w:tcW w:w="15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Viktorsson</w:t>
            </w:r>
          </w:p>
        </w:tc>
        <w:tc>
          <w:tcPr>
            <w:tcW w:w="2133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Adelsgatan 3</w:t>
            </w:r>
          </w:p>
        </w:tc>
        <w:tc>
          <w:tcPr>
            <w:tcW w:w="937" w:type="dxa"/>
          </w:tcPr>
          <w:p w:rsidR="00962A69" w:rsidRPr="003F6FA1" w:rsidRDefault="00962A69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62192</w:t>
            </w:r>
          </w:p>
        </w:tc>
      </w:tr>
    </w:tbl>
    <w:p w:rsidR="00E80C82" w:rsidRDefault="00D3497C" w:rsidP="00962A69">
      <w:pPr>
        <w:pStyle w:val="ListParagraph"/>
      </w:pPr>
      <w:r>
        <w:br/>
        <w:t>Svar:</w:t>
      </w:r>
    </w:p>
    <w:p w:rsidR="00E80C82" w:rsidRPr="00E80C82" w:rsidRDefault="00E80C82" w:rsidP="00E80C82">
      <w:pPr>
        <w:pStyle w:val="ListParagraph"/>
        <w:rPr>
          <w:lang w:val="en-US"/>
        </w:rPr>
      </w:pPr>
      <w:proofErr w:type="gramStart"/>
      <w:r w:rsidRPr="00E80C82">
        <w:rPr>
          <w:lang w:val="en-US"/>
        </w:rPr>
        <w:t>SELECT s.*</w:t>
      </w:r>
      <w:proofErr w:type="gramEnd"/>
    </w:p>
    <w:p w:rsidR="00E80C82" w:rsidRPr="00E80C82" w:rsidRDefault="00E80C82" w:rsidP="00E80C82">
      <w:pPr>
        <w:pStyle w:val="ListParagraph"/>
        <w:rPr>
          <w:lang w:val="en-US"/>
        </w:rPr>
      </w:pPr>
      <w:r w:rsidRPr="00E80C82">
        <w:rPr>
          <w:lang w:val="en-US"/>
        </w:rPr>
        <w:t xml:space="preserve">FROM </w:t>
      </w:r>
      <w:proofErr w:type="spellStart"/>
      <w:r w:rsidRPr="00E80C82">
        <w:rPr>
          <w:lang w:val="en-US"/>
        </w:rPr>
        <w:t>betyg</w:t>
      </w:r>
      <w:proofErr w:type="spellEnd"/>
      <w:r w:rsidRPr="00E80C82">
        <w:rPr>
          <w:lang w:val="en-US"/>
        </w:rPr>
        <w:t xml:space="preserve"> k</w:t>
      </w:r>
    </w:p>
    <w:p w:rsidR="00E80C82" w:rsidRPr="00E80C82" w:rsidRDefault="00E80C82" w:rsidP="00E80C82">
      <w:pPr>
        <w:pStyle w:val="ListParagraph"/>
        <w:rPr>
          <w:lang w:val="en-US"/>
        </w:rPr>
      </w:pPr>
      <w:r w:rsidRPr="00E80C82">
        <w:rPr>
          <w:lang w:val="en-US"/>
        </w:rPr>
        <w:t xml:space="preserve">LEFT JOIN student s </w:t>
      </w:r>
    </w:p>
    <w:p w:rsidR="00E80C82" w:rsidRPr="00E80C82" w:rsidRDefault="00E80C82" w:rsidP="00E80C82">
      <w:pPr>
        <w:pStyle w:val="ListParagraph"/>
        <w:rPr>
          <w:lang w:val="en-US"/>
        </w:rPr>
      </w:pPr>
      <w:r w:rsidRPr="00E80C82">
        <w:rPr>
          <w:lang w:val="en-US"/>
        </w:rPr>
        <w:t xml:space="preserve">ON </w:t>
      </w:r>
      <w:proofErr w:type="spellStart"/>
      <w:r w:rsidRPr="00E80C82">
        <w:rPr>
          <w:lang w:val="en-US"/>
        </w:rPr>
        <w:t>k.portalid</w:t>
      </w:r>
      <w:proofErr w:type="spellEnd"/>
      <w:r w:rsidRPr="00E80C82">
        <w:rPr>
          <w:lang w:val="en-US"/>
        </w:rPr>
        <w:t xml:space="preserve"> = </w:t>
      </w:r>
      <w:proofErr w:type="spellStart"/>
      <w:r w:rsidRPr="00E80C82">
        <w:rPr>
          <w:lang w:val="en-US"/>
        </w:rPr>
        <w:t>s.portalid</w:t>
      </w:r>
      <w:proofErr w:type="spellEnd"/>
    </w:p>
    <w:p w:rsidR="00E80C82" w:rsidRPr="00E80C82" w:rsidRDefault="00E80C82" w:rsidP="00E80C82">
      <w:pPr>
        <w:pStyle w:val="ListParagraph"/>
        <w:rPr>
          <w:lang w:val="en-US"/>
        </w:rPr>
      </w:pPr>
      <w:r w:rsidRPr="00E80C82">
        <w:rPr>
          <w:lang w:val="en-US"/>
        </w:rPr>
        <w:t xml:space="preserve">GROUP BY </w:t>
      </w:r>
      <w:proofErr w:type="spellStart"/>
      <w:r w:rsidRPr="00E80C82">
        <w:rPr>
          <w:lang w:val="en-US"/>
        </w:rPr>
        <w:t>s.portalid</w:t>
      </w:r>
      <w:proofErr w:type="spellEnd"/>
    </w:p>
    <w:p w:rsidR="002D4533" w:rsidRDefault="00E80C82" w:rsidP="00E80C82">
      <w:pPr>
        <w:pStyle w:val="ListParagraph"/>
      </w:pPr>
      <w:r>
        <w:t>ORDER BY portalid;</w:t>
      </w:r>
      <w:r w:rsidR="00D3497C">
        <w:br/>
      </w:r>
    </w:p>
    <w:p w:rsidR="00692674" w:rsidRDefault="002D4533" w:rsidP="00520275">
      <w:pPr>
        <w:pStyle w:val="ListParagraph"/>
        <w:numPr>
          <w:ilvl w:val="0"/>
          <w:numId w:val="18"/>
        </w:numPr>
      </w:pPr>
      <w:r>
        <w:t>Lista all information om de studenter som inte har läst någon kurs.</w:t>
      </w:r>
      <w:r w:rsidR="00D3497C" w:rsidRPr="00D3497C">
        <w:t xml:space="preserve"> </w:t>
      </w:r>
      <w:r w:rsidR="00D3497C">
        <w:br/>
      </w:r>
    </w:p>
    <w:tbl>
      <w:tblPr>
        <w:tblStyle w:val="Databaser-tabell"/>
        <w:tblW w:w="8622" w:type="dxa"/>
        <w:tblInd w:w="704" w:type="dxa"/>
        <w:tblLook w:val="04A0" w:firstRow="1" w:lastRow="0" w:firstColumn="1" w:lastColumn="0" w:noHBand="0" w:noVBand="1"/>
      </w:tblPr>
      <w:tblGrid>
        <w:gridCol w:w="1297"/>
        <w:gridCol w:w="1777"/>
        <w:gridCol w:w="1177"/>
        <w:gridCol w:w="1537"/>
        <w:gridCol w:w="1777"/>
        <w:gridCol w:w="1057"/>
      </w:tblGrid>
      <w:tr w:rsidR="00692674" w:rsidRPr="003F6FA1" w:rsidTr="009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portalid</w:t>
            </w:r>
          </w:p>
        </w:tc>
        <w:tc>
          <w:tcPr>
            <w:tcW w:w="177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födelsedatum</w:t>
            </w:r>
          </w:p>
        </w:tc>
        <w:tc>
          <w:tcPr>
            <w:tcW w:w="117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efternamn</w:t>
            </w:r>
          </w:p>
        </w:tc>
        <w:tc>
          <w:tcPr>
            <w:tcW w:w="177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adress</w:t>
            </w:r>
          </w:p>
        </w:tc>
        <w:tc>
          <w:tcPr>
            <w:tcW w:w="105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postnr</w:t>
            </w:r>
          </w:p>
        </w:tc>
      </w:tr>
      <w:tr w:rsidR="00692674" w:rsidRPr="003F6FA1" w:rsidTr="009D5A26">
        <w:tc>
          <w:tcPr>
            <w:tcW w:w="1297" w:type="dxa"/>
          </w:tcPr>
          <w:p w:rsidR="00692674" w:rsidRPr="003F6FA1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anan0912</w:t>
            </w:r>
          </w:p>
        </w:tc>
        <w:tc>
          <w:tcPr>
            <w:tcW w:w="177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19</w:t>
            </w:r>
            <w:r>
              <w:rPr>
                <w:sz w:val="20"/>
              </w:rPr>
              <w:t>9</w:t>
            </w:r>
            <w:r w:rsidRPr="003F6FA1">
              <w:rPr>
                <w:sz w:val="20"/>
              </w:rPr>
              <w:t>5-0</w:t>
            </w:r>
            <w:r>
              <w:rPr>
                <w:sz w:val="20"/>
              </w:rPr>
              <w:t>5</w:t>
            </w:r>
            <w:r w:rsidRPr="003F6FA1">
              <w:rPr>
                <w:sz w:val="20"/>
              </w:rPr>
              <w:t>-0</w:t>
            </w:r>
            <w:r>
              <w:rPr>
                <w:sz w:val="20"/>
              </w:rPr>
              <w:t>5</w:t>
            </w:r>
          </w:p>
        </w:tc>
        <w:tc>
          <w:tcPr>
            <w:tcW w:w="1177" w:type="dxa"/>
          </w:tcPr>
          <w:p w:rsidR="00692674" w:rsidRPr="003F6FA1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Anna</w:t>
            </w:r>
          </w:p>
        </w:tc>
        <w:tc>
          <w:tcPr>
            <w:tcW w:w="1537" w:type="dxa"/>
          </w:tcPr>
          <w:p w:rsidR="00692674" w:rsidRPr="003F6FA1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Ander</w:t>
            </w:r>
            <w:r w:rsidRPr="003F6FA1">
              <w:rPr>
                <w:sz w:val="20"/>
              </w:rPr>
              <w:t>sson</w:t>
            </w:r>
          </w:p>
        </w:tc>
        <w:tc>
          <w:tcPr>
            <w:tcW w:w="1777" w:type="dxa"/>
          </w:tcPr>
          <w:p w:rsidR="00692674" w:rsidRPr="003F6FA1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Splintvägen</w:t>
            </w:r>
            <w:r w:rsidRPr="003F6FA1">
              <w:rPr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057" w:type="dxa"/>
          </w:tcPr>
          <w:p w:rsidR="00692674" w:rsidRPr="003F6FA1" w:rsidRDefault="00692674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83</w:t>
            </w:r>
            <w:r>
              <w:rPr>
                <w:sz w:val="20"/>
              </w:rPr>
              <w:t>17</w:t>
            </w:r>
            <w:r w:rsidRPr="003F6FA1">
              <w:rPr>
                <w:sz w:val="20"/>
              </w:rPr>
              <w:t>2</w:t>
            </w:r>
          </w:p>
        </w:tc>
      </w:tr>
    </w:tbl>
    <w:p w:rsidR="00AC0624" w:rsidRDefault="00D3497C" w:rsidP="00AC0624">
      <w:pPr>
        <w:pStyle w:val="ListParagraph"/>
      </w:pPr>
      <w:r>
        <w:br/>
        <w:t>Svar:</w:t>
      </w:r>
      <w:r>
        <w:br/>
      </w:r>
      <w:r w:rsidR="00AC0624">
        <w:t xml:space="preserve">SELECT s.* </w:t>
      </w:r>
    </w:p>
    <w:p w:rsidR="00AC0624" w:rsidRDefault="00AC0624" w:rsidP="00AC0624">
      <w:pPr>
        <w:pStyle w:val="ListParagraph"/>
      </w:pPr>
      <w:r>
        <w:t xml:space="preserve">FROM betyg b </w:t>
      </w:r>
    </w:p>
    <w:p w:rsidR="00AC0624" w:rsidRDefault="00AC0624" w:rsidP="00AC0624">
      <w:pPr>
        <w:pStyle w:val="ListParagraph"/>
      </w:pPr>
      <w:r>
        <w:t xml:space="preserve">RIGHT JOIN student s </w:t>
      </w:r>
    </w:p>
    <w:p w:rsidR="00AC0624" w:rsidRDefault="00AC0624" w:rsidP="00AC0624">
      <w:pPr>
        <w:pStyle w:val="ListParagraph"/>
      </w:pPr>
      <w:r>
        <w:t>ON s.portalid = b.portalid</w:t>
      </w:r>
    </w:p>
    <w:p w:rsidR="002D4533" w:rsidRDefault="00AC0624" w:rsidP="00AC0624">
      <w:pPr>
        <w:pStyle w:val="ListParagraph"/>
      </w:pPr>
      <w:r>
        <w:t>WHERE kurskod is null;</w:t>
      </w:r>
    </w:p>
    <w:p w:rsidR="00AC0624" w:rsidRDefault="00AC0624" w:rsidP="00AC0624">
      <w:pPr>
        <w:pStyle w:val="ListParagraph"/>
      </w:pPr>
    </w:p>
    <w:p w:rsidR="00692674" w:rsidRDefault="002D4533" w:rsidP="00520275">
      <w:pPr>
        <w:pStyle w:val="ListParagraph"/>
        <w:numPr>
          <w:ilvl w:val="0"/>
          <w:numId w:val="18"/>
        </w:numPr>
      </w:pPr>
      <w:r>
        <w:t>Lista portalid för de studenter som har läst samma kurs som studenten med portalid kama1203.</w:t>
      </w:r>
      <w:r w:rsidR="00D3497C" w:rsidRPr="00D3497C">
        <w:t xml:space="preserve"> </w:t>
      </w:r>
      <w:r w:rsidR="00D3497C">
        <w:br/>
      </w:r>
    </w:p>
    <w:tbl>
      <w:tblPr>
        <w:tblStyle w:val="Databaser-tabell"/>
        <w:tblW w:w="1417" w:type="dxa"/>
        <w:tblInd w:w="704" w:type="dxa"/>
        <w:tblLook w:val="04A0" w:firstRow="1" w:lastRow="0" w:firstColumn="1" w:lastColumn="0" w:noHBand="0" w:noVBand="1"/>
      </w:tblPr>
      <w:tblGrid>
        <w:gridCol w:w="1417"/>
      </w:tblGrid>
      <w:tr w:rsidR="00692674" w:rsidRPr="00BB7DF0" w:rsidTr="009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7" w:type="dxa"/>
          </w:tcPr>
          <w:p w:rsidR="00692674" w:rsidRPr="00BB7DF0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portalid</w:t>
            </w:r>
          </w:p>
        </w:tc>
      </w:tr>
      <w:tr w:rsidR="00692674" w:rsidRPr="00BB7DF0" w:rsidTr="009D5A26">
        <w:tc>
          <w:tcPr>
            <w:tcW w:w="1417" w:type="dxa"/>
          </w:tcPr>
          <w:p w:rsidR="00692674" w:rsidRPr="00BB7DF0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bean1100</w:t>
            </w:r>
          </w:p>
        </w:tc>
      </w:tr>
      <w:tr w:rsidR="00692674" w:rsidRPr="00BB7DF0" w:rsidTr="009D5A26">
        <w:tc>
          <w:tcPr>
            <w:tcW w:w="1417" w:type="dxa"/>
          </w:tcPr>
          <w:p w:rsidR="00692674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sasv1010</w:t>
            </w:r>
          </w:p>
        </w:tc>
      </w:tr>
      <w:tr w:rsidR="00692674" w:rsidRPr="00BB7DF0" w:rsidTr="009D5A26">
        <w:tc>
          <w:tcPr>
            <w:tcW w:w="1417" w:type="dxa"/>
          </w:tcPr>
          <w:p w:rsidR="00692674" w:rsidRDefault="00692674" w:rsidP="009D5A26">
            <w:pPr>
              <w:rPr>
                <w:sz w:val="20"/>
              </w:rPr>
            </w:pPr>
            <w:r>
              <w:rPr>
                <w:sz w:val="20"/>
              </w:rPr>
              <w:t>kama1203</w:t>
            </w:r>
          </w:p>
        </w:tc>
      </w:tr>
    </w:tbl>
    <w:p w:rsidR="00E33C7B" w:rsidRDefault="00D3497C" w:rsidP="00692674">
      <w:pPr>
        <w:pStyle w:val="ListParagraph"/>
      </w:pPr>
      <w:r>
        <w:br/>
        <w:t>Svar:</w:t>
      </w:r>
      <w:r w:rsidR="00E33C7B">
        <w:t xml:space="preserve"> </w:t>
      </w:r>
    </w:p>
    <w:p w:rsidR="00E33C7B" w:rsidRDefault="00E33C7B" w:rsidP="00E33C7B">
      <w:pPr>
        <w:pStyle w:val="ListParagraph"/>
      </w:pPr>
      <w:r>
        <w:t>SELECT DISTINCT b1.portalid</w:t>
      </w:r>
    </w:p>
    <w:p w:rsidR="00E33C7B" w:rsidRDefault="00E33C7B" w:rsidP="00E33C7B">
      <w:pPr>
        <w:pStyle w:val="ListParagraph"/>
      </w:pPr>
      <w:r>
        <w:t xml:space="preserve">FROM betyg b1, betyg b2 </w:t>
      </w:r>
    </w:p>
    <w:p w:rsidR="00E33C7B" w:rsidRDefault="00E33C7B" w:rsidP="00E33C7B">
      <w:pPr>
        <w:pStyle w:val="ListParagraph"/>
      </w:pPr>
      <w:r>
        <w:t xml:space="preserve">WHERE b1.kurskod = b2.kurskod AND b1.portalid &lt;&gt; b2.portalid </w:t>
      </w:r>
    </w:p>
    <w:p w:rsidR="00E33C7B" w:rsidRDefault="00E33C7B" w:rsidP="00E33C7B">
      <w:pPr>
        <w:pStyle w:val="ListParagraph"/>
      </w:pPr>
      <w:r>
        <w:t>GROUP BY b1.portalid</w:t>
      </w:r>
    </w:p>
    <w:p w:rsidR="001C2062" w:rsidRDefault="00E33C7B" w:rsidP="00E33C7B">
      <w:pPr>
        <w:pStyle w:val="ListParagraph"/>
      </w:pPr>
      <w:r>
        <w:t>ORDER BY b1.portalid;</w:t>
      </w:r>
      <w:r w:rsidR="00D3497C">
        <w:br/>
      </w:r>
    </w:p>
    <w:p w:rsidR="001C2062" w:rsidRDefault="001C2062" w:rsidP="001C2062">
      <w:r>
        <w:br w:type="page"/>
      </w:r>
    </w:p>
    <w:p w:rsidR="00D3497C" w:rsidRDefault="00D3497C" w:rsidP="00E33C7B">
      <w:pPr>
        <w:pStyle w:val="ListParagraph"/>
      </w:pPr>
    </w:p>
    <w:p w:rsidR="00386F32" w:rsidRDefault="00D3497C" w:rsidP="00520275">
      <w:pPr>
        <w:pStyle w:val="ListParagraph"/>
        <w:numPr>
          <w:ilvl w:val="0"/>
          <w:numId w:val="18"/>
        </w:numPr>
      </w:pPr>
      <w:r>
        <w:t>Lista portalid, efternamn och kursnamn för alla studenter som har läst kursen DT011G. Sortera resultatet på efternamnet i bokstavsordning (a-z).</w:t>
      </w:r>
      <w:r w:rsidRPr="00D3497C">
        <w:t xml:space="preserve"> </w:t>
      </w:r>
      <w:r>
        <w:br/>
      </w:r>
    </w:p>
    <w:tbl>
      <w:tblPr>
        <w:tblStyle w:val="Databaser-tabell"/>
        <w:tblW w:w="0" w:type="auto"/>
        <w:tblInd w:w="704" w:type="dxa"/>
        <w:tblLook w:val="04A0" w:firstRow="1" w:lastRow="0" w:firstColumn="1" w:lastColumn="0" w:noHBand="0" w:noVBand="1"/>
      </w:tblPr>
      <w:tblGrid>
        <w:gridCol w:w="1297"/>
        <w:gridCol w:w="1177"/>
        <w:gridCol w:w="1537"/>
        <w:gridCol w:w="4177"/>
      </w:tblGrid>
      <w:tr w:rsidR="00386F32" w:rsidRPr="00597EFB" w:rsidTr="0038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portalid</w:t>
            </w:r>
          </w:p>
        </w:tc>
        <w:tc>
          <w:tcPr>
            <w:tcW w:w="1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efternamn</w:t>
            </w:r>
          </w:p>
        </w:tc>
        <w:tc>
          <w:tcPr>
            <w:tcW w:w="4177" w:type="dxa"/>
          </w:tcPr>
          <w:p w:rsidR="00386F32" w:rsidRPr="00597EFB" w:rsidRDefault="00386F32" w:rsidP="009D5A26">
            <w:pPr>
              <w:rPr>
                <w:sz w:val="20"/>
              </w:rPr>
            </w:pPr>
            <w:r>
              <w:rPr>
                <w:sz w:val="20"/>
              </w:rPr>
              <w:t>kursnamn</w:t>
            </w:r>
          </w:p>
        </w:tc>
      </w:tr>
      <w:tr w:rsidR="00386F32" w:rsidRPr="00597EFB" w:rsidTr="00386F32">
        <w:tc>
          <w:tcPr>
            <w:tcW w:w="129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bean1100</w:t>
            </w:r>
          </w:p>
        </w:tc>
        <w:tc>
          <w:tcPr>
            <w:tcW w:w="1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Bertil</w:t>
            </w:r>
          </w:p>
        </w:tc>
        <w:tc>
          <w:tcPr>
            <w:tcW w:w="153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Andersson</w:t>
            </w:r>
          </w:p>
        </w:tc>
        <w:tc>
          <w:tcPr>
            <w:tcW w:w="4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386F32">
              <w:rPr>
                <w:sz w:val="20"/>
              </w:rPr>
              <w:t>Operativsystem introduktionskurs</w:t>
            </w:r>
          </w:p>
        </w:tc>
      </w:tr>
      <w:tr w:rsidR="00386F32" w:rsidRPr="00597EFB" w:rsidTr="00386F32">
        <w:tc>
          <w:tcPr>
            <w:tcW w:w="129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sasv1010</w:t>
            </w:r>
          </w:p>
        </w:tc>
        <w:tc>
          <w:tcPr>
            <w:tcW w:w="1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Sara</w:t>
            </w:r>
          </w:p>
        </w:tc>
        <w:tc>
          <w:tcPr>
            <w:tcW w:w="153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Svensson</w:t>
            </w:r>
          </w:p>
        </w:tc>
        <w:tc>
          <w:tcPr>
            <w:tcW w:w="4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386F32">
              <w:rPr>
                <w:sz w:val="20"/>
              </w:rPr>
              <w:t>Operativsystem introduktionskurs</w:t>
            </w:r>
          </w:p>
        </w:tc>
      </w:tr>
    </w:tbl>
    <w:p w:rsidR="00014B8A" w:rsidRDefault="00D3497C" w:rsidP="00386F32">
      <w:pPr>
        <w:pStyle w:val="ListParagraph"/>
      </w:pPr>
      <w:r>
        <w:br/>
        <w:t>Svar:</w:t>
      </w:r>
    </w:p>
    <w:p w:rsidR="0081019F" w:rsidRPr="0081019F" w:rsidRDefault="0081019F" w:rsidP="0081019F">
      <w:pPr>
        <w:pStyle w:val="ListParagraph"/>
        <w:rPr>
          <w:lang w:val="en-US"/>
        </w:rPr>
      </w:pPr>
      <w:r w:rsidRPr="0081019F">
        <w:rPr>
          <w:lang w:val="en-US"/>
        </w:rPr>
        <w:t>CREATE VIEW DT011G</w:t>
      </w:r>
    </w:p>
    <w:p w:rsidR="0081019F" w:rsidRPr="0081019F" w:rsidRDefault="0081019F" w:rsidP="0081019F">
      <w:pPr>
        <w:pStyle w:val="ListParagraph"/>
        <w:rPr>
          <w:lang w:val="en-US"/>
        </w:rPr>
      </w:pPr>
      <w:r w:rsidRPr="0081019F">
        <w:rPr>
          <w:lang w:val="en-US"/>
        </w:rPr>
        <w:t xml:space="preserve">AS SELECT </w:t>
      </w:r>
      <w:proofErr w:type="spellStart"/>
      <w:r w:rsidRPr="0081019F">
        <w:rPr>
          <w:lang w:val="en-US"/>
        </w:rPr>
        <w:t>kurskod</w:t>
      </w:r>
      <w:proofErr w:type="spellEnd"/>
      <w:r w:rsidRPr="0081019F">
        <w:rPr>
          <w:lang w:val="en-US"/>
        </w:rPr>
        <w:t xml:space="preserve">, </w:t>
      </w:r>
      <w:proofErr w:type="spellStart"/>
      <w:r w:rsidRPr="0081019F">
        <w:rPr>
          <w:lang w:val="en-US"/>
        </w:rPr>
        <w:t>namn</w:t>
      </w:r>
      <w:proofErr w:type="spellEnd"/>
      <w:r w:rsidRPr="0081019F">
        <w:rPr>
          <w:lang w:val="en-US"/>
        </w:rPr>
        <w:t xml:space="preserve"> </w:t>
      </w:r>
    </w:p>
    <w:p w:rsidR="0081019F" w:rsidRPr="0081019F" w:rsidRDefault="0081019F" w:rsidP="0081019F">
      <w:pPr>
        <w:pStyle w:val="ListParagraph"/>
        <w:rPr>
          <w:lang w:val="en-US"/>
        </w:rPr>
      </w:pPr>
      <w:r w:rsidRPr="0081019F">
        <w:rPr>
          <w:lang w:val="en-US"/>
        </w:rPr>
        <w:t xml:space="preserve">FROM </w:t>
      </w:r>
      <w:proofErr w:type="spellStart"/>
      <w:r w:rsidRPr="0081019F">
        <w:rPr>
          <w:lang w:val="en-US"/>
        </w:rPr>
        <w:t>kurs</w:t>
      </w:r>
      <w:proofErr w:type="spellEnd"/>
      <w:r w:rsidRPr="0081019F">
        <w:rPr>
          <w:lang w:val="en-US"/>
        </w:rPr>
        <w:t xml:space="preserve"> </w:t>
      </w:r>
    </w:p>
    <w:p w:rsidR="0081019F" w:rsidRPr="0081019F" w:rsidRDefault="004F1B81" w:rsidP="0081019F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kurskod</w:t>
      </w:r>
      <w:proofErr w:type="spellEnd"/>
      <w:r>
        <w:rPr>
          <w:lang w:val="en-US"/>
        </w:rPr>
        <w:t xml:space="preserve"> = 'DT011G';</w:t>
      </w:r>
    </w:p>
    <w:p w:rsidR="0081019F" w:rsidRPr="004F1B81" w:rsidRDefault="0081019F" w:rsidP="004F1B81">
      <w:pPr>
        <w:rPr>
          <w:lang w:val="en-US"/>
        </w:rPr>
      </w:pPr>
    </w:p>
    <w:p w:rsidR="00014B8A" w:rsidRPr="0081019F" w:rsidRDefault="00014B8A" w:rsidP="00014B8A">
      <w:pPr>
        <w:pStyle w:val="ListParagraph"/>
        <w:rPr>
          <w:lang w:val="en-US"/>
        </w:rPr>
      </w:pPr>
      <w:r w:rsidRPr="0081019F">
        <w:rPr>
          <w:lang w:val="en-US"/>
        </w:rPr>
        <w:t xml:space="preserve">SELECT </w:t>
      </w:r>
      <w:proofErr w:type="spellStart"/>
      <w:r w:rsidRPr="0081019F">
        <w:rPr>
          <w:lang w:val="en-US"/>
        </w:rPr>
        <w:t>s.portalid</w:t>
      </w:r>
      <w:proofErr w:type="spellEnd"/>
      <w:r w:rsidRPr="0081019F">
        <w:rPr>
          <w:lang w:val="en-US"/>
        </w:rPr>
        <w:t xml:space="preserve">, </w:t>
      </w:r>
      <w:proofErr w:type="spellStart"/>
      <w:r w:rsidRPr="0081019F">
        <w:rPr>
          <w:lang w:val="en-US"/>
        </w:rPr>
        <w:t>s.förnamn</w:t>
      </w:r>
      <w:proofErr w:type="spellEnd"/>
      <w:r w:rsidRPr="0081019F">
        <w:rPr>
          <w:lang w:val="en-US"/>
        </w:rPr>
        <w:t xml:space="preserve">, </w:t>
      </w:r>
      <w:proofErr w:type="spellStart"/>
      <w:r w:rsidRPr="0081019F">
        <w:rPr>
          <w:lang w:val="en-US"/>
        </w:rPr>
        <w:t>s.efternamn</w:t>
      </w:r>
      <w:proofErr w:type="spellEnd"/>
      <w:r w:rsidRPr="0081019F">
        <w:rPr>
          <w:lang w:val="en-US"/>
        </w:rPr>
        <w:t xml:space="preserve">, </w:t>
      </w:r>
      <w:proofErr w:type="spellStart"/>
      <w:r w:rsidRPr="0081019F">
        <w:rPr>
          <w:lang w:val="en-US"/>
        </w:rPr>
        <w:t>k.namn</w:t>
      </w:r>
      <w:proofErr w:type="spellEnd"/>
      <w:r w:rsidRPr="0081019F">
        <w:rPr>
          <w:lang w:val="en-US"/>
        </w:rPr>
        <w:t xml:space="preserve"> </w:t>
      </w:r>
    </w:p>
    <w:p w:rsidR="00014B8A" w:rsidRPr="00014B8A" w:rsidRDefault="00014B8A" w:rsidP="00014B8A">
      <w:pPr>
        <w:pStyle w:val="ListParagraph"/>
        <w:rPr>
          <w:lang w:val="en-US"/>
        </w:rPr>
      </w:pPr>
      <w:r w:rsidRPr="00014B8A">
        <w:rPr>
          <w:lang w:val="en-US"/>
        </w:rPr>
        <w:t xml:space="preserve">FROM student s, </w:t>
      </w:r>
      <w:proofErr w:type="spellStart"/>
      <w:r w:rsidRPr="00014B8A">
        <w:rPr>
          <w:lang w:val="en-US"/>
        </w:rPr>
        <w:t>betyg</w:t>
      </w:r>
      <w:proofErr w:type="spellEnd"/>
      <w:r w:rsidRPr="00014B8A">
        <w:rPr>
          <w:lang w:val="en-US"/>
        </w:rPr>
        <w:t xml:space="preserve"> b, DT011G k</w:t>
      </w:r>
    </w:p>
    <w:p w:rsidR="00014B8A" w:rsidRPr="00014B8A" w:rsidRDefault="00014B8A" w:rsidP="00014B8A">
      <w:pPr>
        <w:pStyle w:val="ListParagraph"/>
        <w:rPr>
          <w:lang w:val="en-US"/>
        </w:rPr>
      </w:pPr>
      <w:r w:rsidRPr="00014B8A">
        <w:rPr>
          <w:lang w:val="en-US"/>
        </w:rPr>
        <w:t xml:space="preserve">WHERE </w:t>
      </w:r>
      <w:proofErr w:type="spellStart"/>
      <w:r w:rsidRPr="00014B8A">
        <w:rPr>
          <w:lang w:val="en-US"/>
        </w:rPr>
        <w:t>s.portalid</w:t>
      </w:r>
      <w:proofErr w:type="spellEnd"/>
      <w:r w:rsidRPr="00014B8A">
        <w:rPr>
          <w:lang w:val="en-US"/>
        </w:rPr>
        <w:t xml:space="preserve"> = </w:t>
      </w:r>
      <w:proofErr w:type="spellStart"/>
      <w:r w:rsidRPr="00014B8A">
        <w:rPr>
          <w:lang w:val="en-US"/>
        </w:rPr>
        <w:t>b.portalid</w:t>
      </w:r>
      <w:proofErr w:type="spellEnd"/>
      <w:r w:rsidRPr="00014B8A">
        <w:rPr>
          <w:lang w:val="en-US"/>
        </w:rPr>
        <w:t xml:space="preserve"> </w:t>
      </w:r>
    </w:p>
    <w:p w:rsidR="00014B8A" w:rsidRPr="00014B8A" w:rsidRDefault="00014B8A" w:rsidP="00014B8A">
      <w:pPr>
        <w:pStyle w:val="ListParagraph"/>
        <w:rPr>
          <w:lang w:val="en-US"/>
        </w:rPr>
      </w:pPr>
      <w:r w:rsidRPr="00014B8A">
        <w:rPr>
          <w:lang w:val="en-US"/>
        </w:rPr>
        <w:t xml:space="preserve">AND </w:t>
      </w:r>
      <w:proofErr w:type="spellStart"/>
      <w:r w:rsidRPr="00014B8A">
        <w:rPr>
          <w:lang w:val="en-US"/>
        </w:rPr>
        <w:t>b.kurskod</w:t>
      </w:r>
      <w:proofErr w:type="spellEnd"/>
      <w:r w:rsidRPr="00014B8A">
        <w:rPr>
          <w:lang w:val="en-US"/>
        </w:rPr>
        <w:t xml:space="preserve"> = </w:t>
      </w:r>
      <w:proofErr w:type="spellStart"/>
      <w:r w:rsidRPr="00014B8A">
        <w:rPr>
          <w:lang w:val="en-US"/>
        </w:rPr>
        <w:t>k.kurskod</w:t>
      </w:r>
      <w:proofErr w:type="spellEnd"/>
    </w:p>
    <w:p w:rsidR="00D3497C" w:rsidRPr="00014B8A" w:rsidRDefault="00014B8A" w:rsidP="00014B8A">
      <w:pPr>
        <w:pStyle w:val="ListParagraph"/>
        <w:rPr>
          <w:lang w:val="en-US"/>
        </w:rPr>
      </w:pPr>
      <w:r w:rsidRPr="00014B8A">
        <w:rPr>
          <w:lang w:val="en-US"/>
        </w:rPr>
        <w:t xml:space="preserve">ORDER BY </w:t>
      </w:r>
      <w:proofErr w:type="spellStart"/>
      <w:r w:rsidRPr="00014B8A">
        <w:rPr>
          <w:lang w:val="en-US"/>
        </w:rPr>
        <w:t>s.efternamn</w:t>
      </w:r>
      <w:proofErr w:type="spellEnd"/>
      <w:r w:rsidRPr="00014B8A">
        <w:rPr>
          <w:lang w:val="en-US"/>
        </w:rPr>
        <w:t xml:space="preserve"> ASC;</w:t>
      </w:r>
      <w:r w:rsidR="00D3497C" w:rsidRPr="00014B8A">
        <w:rPr>
          <w:lang w:val="en-US"/>
        </w:rPr>
        <w:br/>
      </w:r>
    </w:p>
    <w:p w:rsidR="00386F32" w:rsidRDefault="00D3497C" w:rsidP="00520275">
      <w:pPr>
        <w:pStyle w:val="ListParagraph"/>
        <w:numPr>
          <w:ilvl w:val="0"/>
          <w:numId w:val="18"/>
        </w:numPr>
      </w:pPr>
      <w:r>
        <w:t>Lista portalid, efternamn och kursnamn för alla studenter som har läst en kurs vars kursnamn innehåller ordet data.</w:t>
      </w:r>
      <w:r w:rsidR="007E662D">
        <w:t xml:space="preserve"> </w:t>
      </w:r>
      <w:r>
        <w:t>Sortera resultatet på efternamnet i bokstavsordning.</w:t>
      </w:r>
      <w:r w:rsidRPr="00D3497C">
        <w:t xml:space="preserve"> </w:t>
      </w:r>
      <w:r>
        <w:br/>
      </w:r>
    </w:p>
    <w:tbl>
      <w:tblPr>
        <w:tblStyle w:val="Databaser-tabell"/>
        <w:tblW w:w="0" w:type="auto"/>
        <w:tblInd w:w="704" w:type="dxa"/>
        <w:tblLook w:val="04A0" w:firstRow="1" w:lastRow="0" w:firstColumn="1" w:lastColumn="0" w:noHBand="0" w:noVBand="1"/>
      </w:tblPr>
      <w:tblGrid>
        <w:gridCol w:w="1297"/>
        <w:gridCol w:w="1177"/>
        <w:gridCol w:w="1537"/>
        <w:gridCol w:w="4177"/>
      </w:tblGrid>
      <w:tr w:rsidR="00386F32" w:rsidRPr="00597EFB" w:rsidTr="009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portalid</w:t>
            </w:r>
          </w:p>
        </w:tc>
        <w:tc>
          <w:tcPr>
            <w:tcW w:w="1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efternamn</w:t>
            </w:r>
          </w:p>
        </w:tc>
        <w:tc>
          <w:tcPr>
            <w:tcW w:w="4177" w:type="dxa"/>
          </w:tcPr>
          <w:p w:rsidR="00386F32" w:rsidRPr="00597EFB" w:rsidRDefault="00386F32" w:rsidP="009D5A26">
            <w:pPr>
              <w:rPr>
                <w:sz w:val="20"/>
              </w:rPr>
            </w:pPr>
            <w:r>
              <w:rPr>
                <w:sz w:val="20"/>
              </w:rPr>
              <w:t>kursnamn</w:t>
            </w:r>
          </w:p>
        </w:tc>
      </w:tr>
      <w:tr w:rsidR="00386F32" w:rsidRPr="00597EFB" w:rsidTr="009D5A26">
        <w:tc>
          <w:tcPr>
            <w:tcW w:w="129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bean1100</w:t>
            </w:r>
          </w:p>
        </w:tc>
        <w:tc>
          <w:tcPr>
            <w:tcW w:w="1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Bertil</w:t>
            </w:r>
          </w:p>
        </w:tc>
        <w:tc>
          <w:tcPr>
            <w:tcW w:w="153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597EFB">
              <w:rPr>
                <w:sz w:val="20"/>
              </w:rPr>
              <w:t>Andersson</w:t>
            </w:r>
          </w:p>
        </w:tc>
        <w:tc>
          <w:tcPr>
            <w:tcW w:w="4177" w:type="dxa"/>
          </w:tcPr>
          <w:p w:rsidR="00386F32" w:rsidRPr="00597EFB" w:rsidRDefault="00386F32" w:rsidP="009D5A26">
            <w:pPr>
              <w:rPr>
                <w:sz w:val="20"/>
              </w:rPr>
            </w:pPr>
            <w:r w:rsidRPr="00386F32">
              <w:rPr>
                <w:sz w:val="20"/>
              </w:rPr>
              <w:t>Databaser, introduktion</w:t>
            </w:r>
          </w:p>
        </w:tc>
      </w:tr>
      <w:tr w:rsidR="00386F32" w:rsidRPr="00597EFB" w:rsidTr="009D5A26">
        <w:tc>
          <w:tcPr>
            <w:tcW w:w="129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bean1100</w:t>
            </w:r>
          </w:p>
        </w:tc>
        <w:tc>
          <w:tcPr>
            <w:tcW w:w="117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Bertil</w:t>
            </w:r>
          </w:p>
        </w:tc>
        <w:tc>
          <w:tcPr>
            <w:tcW w:w="153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Andersson</w:t>
            </w:r>
          </w:p>
        </w:tc>
        <w:tc>
          <w:tcPr>
            <w:tcW w:w="417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386F32">
              <w:rPr>
                <w:sz w:val="20"/>
              </w:rPr>
              <w:t>Databaser, implementering och modellering</w:t>
            </w:r>
          </w:p>
        </w:tc>
      </w:tr>
      <w:tr w:rsidR="00386F32" w:rsidRPr="00597EFB" w:rsidTr="009D5A26">
        <w:tc>
          <w:tcPr>
            <w:tcW w:w="1297" w:type="dxa"/>
          </w:tcPr>
          <w:p w:rsidR="00386F32" w:rsidRPr="00597EFB" w:rsidRDefault="00386F32" w:rsidP="00386F32">
            <w:pPr>
              <w:rPr>
                <w:sz w:val="20"/>
              </w:rPr>
            </w:pPr>
            <w:r>
              <w:rPr>
                <w:sz w:val="20"/>
              </w:rPr>
              <w:t>kama1203</w:t>
            </w:r>
          </w:p>
        </w:tc>
        <w:tc>
          <w:tcPr>
            <w:tcW w:w="1177" w:type="dxa"/>
          </w:tcPr>
          <w:p w:rsidR="00386F32" w:rsidRPr="00597EFB" w:rsidRDefault="00386F32" w:rsidP="00386F32">
            <w:pPr>
              <w:rPr>
                <w:sz w:val="20"/>
              </w:rPr>
            </w:pPr>
            <w:r>
              <w:rPr>
                <w:sz w:val="20"/>
              </w:rPr>
              <w:t>Karl</w:t>
            </w:r>
          </w:p>
        </w:tc>
        <w:tc>
          <w:tcPr>
            <w:tcW w:w="1537" w:type="dxa"/>
          </w:tcPr>
          <w:p w:rsidR="00386F32" w:rsidRPr="00597EFB" w:rsidRDefault="00386F32" w:rsidP="00386F32">
            <w:pPr>
              <w:rPr>
                <w:sz w:val="20"/>
              </w:rPr>
            </w:pPr>
            <w:r>
              <w:rPr>
                <w:sz w:val="20"/>
              </w:rPr>
              <w:t>Martinsson</w:t>
            </w:r>
          </w:p>
        </w:tc>
        <w:tc>
          <w:tcPr>
            <w:tcW w:w="4177" w:type="dxa"/>
          </w:tcPr>
          <w:p w:rsidR="00386F32" w:rsidRPr="00386F32" w:rsidRDefault="00386F32" w:rsidP="00386F32">
            <w:pPr>
              <w:rPr>
                <w:sz w:val="20"/>
              </w:rPr>
            </w:pPr>
            <w:r w:rsidRPr="00386F32">
              <w:rPr>
                <w:sz w:val="20"/>
              </w:rPr>
              <w:t>Databaser, introduktion</w:t>
            </w:r>
          </w:p>
        </w:tc>
      </w:tr>
      <w:tr w:rsidR="00386F32" w:rsidRPr="00597EFB" w:rsidTr="009D5A26">
        <w:tc>
          <w:tcPr>
            <w:tcW w:w="129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sasv1010</w:t>
            </w:r>
          </w:p>
        </w:tc>
        <w:tc>
          <w:tcPr>
            <w:tcW w:w="117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Sara</w:t>
            </w:r>
          </w:p>
        </w:tc>
        <w:tc>
          <w:tcPr>
            <w:tcW w:w="153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Svensson</w:t>
            </w:r>
          </w:p>
        </w:tc>
        <w:tc>
          <w:tcPr>
            <w:tcW w:w="417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386F32">
              <w:rPr>
                <w:sz w:val="20"/>
              </w:rPr>
              <w:t>Databaser, introduktion</w:t>
            </w:r>
          </w:p>
        </w:tc>
      </w:tr>
    </w:tbl>
    <w:p w:rsidR="007568E3" w:rsidRDefault="00D3497C" w:rsidP="007568E3">
      <w:pPr>
        <w:pStyle w:val="ListParagraph"/>
      </w:pPr>
      <w:r>
        <w:br/>
        <w:t>Svar:</w:t>
      </w:r>
      <w:r w:rsidR="007568E3" w:rsidRPr="007568E3">
        <w:t xml:space="preserve"> </w:t>
      </w:r>
    </w:p>
    <w:p w:rsidR="007568E3" w:rsidRP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CREATE VIEW </w:t>
      </w:r>
      <w:proofErr w:type="spellStart"/>
      <w:r w:rsidRPr="007568E3">
        <w:rPr>
          <w:lang w:val="en-US"/>
        </w:rPr>
        <w:t>datakurs</w:t>
      </w:r>
      <w:proofErr w:type="spellEnd"/>
    </w:p>
    <w:p w:rsidR="007568E3" w:rsidRP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AS SELECT </w:t>
      </w:r>
      <w:proofErr w:type="spellStart"/>
      <w:r w:rsidRPr="007568E3">
        <w:rPr>
          <w:lang w:val="en-US"/>
        </w:rPr>
        <w:t>kurskod</w:t>
      </w:r>
      <w:proofErr w:type="spellEnd"/>
      <w:r w:rsidRPr="007568E3">
        <w:rPr>
          <w:lang w:val="en-US"/>
        </w:rPr>
        <w:t xml:space="preserve">, </w:t>
      </w:r>
      <w:proofErr w:type="spellStart"/>
      <w:r w:rsidRPr="007568E3">
        <w:rPr>
          <w:lang w:val="en-US"/>
        </w:rPr>
        <w:t>namn</w:t>
      </w:r>
      <w:proofErr w:type="spellEnd"/>
      <w:r w:rsidRPr="007568E3">
        <w:rPr>
          <w:lang w:val="en-US"/>
        </w:rPr>
        <w:t xml:space="preserve"> </w:t>
      </w:r>
    </w:p>
    <w:p w:rsid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FROM </w:t>
      </w:r>
      <w:proofErr w:type="spellStart"/>
      <w:r w:rsidRPr="007568E3">
        <w:rPr>
          <w:lang w:val="en-US"/>
        </w:rPr>
        <w:t>kurs</w:t>
      </w:r>
      <w:proofErr w:type="spellEnd"/>
      <w:r w:rsidRPr="007568E3">
        <w:rPr>
          <w:lang w:val="en-US"/>
        </w:rPr>
        <w:t xml:space="preserve"> </w:t>
      </w:r>
    </w:p>
    <w:p w:rsid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WHERE </w:t>
      </w:r>
      <w:proofErr w:type="spellStart"/>
      <w:r w:rsidRPr="007568E3">
        <w:rPr>
          <w:lang w:val="en-US"/>
        </w:rPr>
        <w:t>namn</w:t>
      </w:r>
      <w:proofErr w:type="spellEnd"/>
      <w:r w:rsidRPr="007568E3">
        <w:rPr>
          <w:lang w:val="en-US"/>
        </w:rPr>
        <w:t xml:space="preserve"> LIKE '%Data%'</w:t>
      </w:r>
      <w:r w:rsidR="00407984">
        <w:rPr>
          <w:lang w:val="en-US"/>
        </w:rPr>
        <w:t xml:space="preserve"> OR </w:t>
      </w:r>
      <w:proofErr w:type="spellStart"/>
      <w:r w:rsidR="00407984">
        <w:rPr>
          <w:lang w:val="en-US"/>
        </w:rPr>
        <w:t>namn</w:t>
      </w:r>
      <w:proofErr w:type="spellEnd"/>
      <w:r w:rsidR="00407984">
        <w:rPr>
          <w:lang w:val="en-US"/>
        </w:rPr>
        <w:t xml:space="preserve"> LIKE ‘%data%’</w:t>
      </w:r>
      <w:r w:rsidRPr="007568E3">
        <w:rPr>
          <w:lang w:val="en-US"/>
        </w:rPr>
        <w:t>;</w:t>
      </w:r>
    </w:p>
    <w:p w:rsidR="007568E3" w:rsidRDefault="007568E3" w:rsidP="007568E3">
      <w:pPr>
        <w:pStyle w:val="ListParagraph"/>
        <w:rPr>
          <w:lang w:val="en-US"/>
        </w:rPr>
      </w:pPr>
    </w:p>
    <w:p w:rsidR="007568E3" w:rsidRP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SELECT </w:t>
      </w:r>
      <w:proofErr w:type="spellStart"/>
      <w:r w:rsidRPr="007568E3">
        <w:rPr>
          <w:lang w:val="en-US"/>
        </w:rPr>
        <w:t>s.portalid</w:t>
      </w:r>
      <w:proofErr w:type="spellEnd"/>
      <w:r w:rsidRPr="007568E3">
        <w:rPr>
          <w:lang w:val="en-US"/>
        </w:rPr>
        <w:t xml:space="preserve">, </w:t>
      </w:r>
      <w:proofErr w:type="spellStart"/>
      <w:r w:rsidRPr="007568E3">
        <w:rPr>
          <w:lang w:val="en-US"/>
        </w:rPr>
        <w:t>s.förnamn</w:t>
      </w:r>
      <w:proofErr w:type="spellEnd"/>
      <w:r w:rsidRPr="007568E3">
        <w:rPr>
          <w:lang w:val="en-US"/>
        </w:rPr>
        <w:t xml:space="preserve">, </w:t>
      </w:r>
      <w:proofErr w:type="spellStart"/>
      <w:r w:rsidRPr="007568E3">
        <w:rPr>
          <w:lang w:val="en-US"/>
        </w:rPr>
        <w:t>s.efternamn</w:t>
      </w:r>
      <w:proofErr w:type="spellEnd"/>
      <w:r w:rsidRPr="007568E3">
        <w:rPr>
          <w:lang w:val="en-US"/>
        </w:rPr>
        <w:t xml:space="preserve">, </w:t>
      </w:r>
      <w:proofErr w:type="spellStart"/>
      <w:r w:rsidRPr="007568E3">
        <w:rPr>
          <w:lang w:val="en-US"/>
        </w:rPr>
        <w:t>k.namn</w:t>
      </w:r>
      <w:proofErr w:type="spellEnd"/>
      <w:r w:rsidRPr="007568E3">
        <w:rPr>
          <w:lang w:val="en-US"/>
        </w:rPr>
        <w:t xml:space="preserve"> </w:t>
      </w:r>
    </w:p>
    <w:p w:rsidR="007568E3" w:rsidRP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FROM student s, </w:t>
      </w:r>
      <w:proofErr w:type="spellStart"/>
      <w:r w:rsidRPr="007568E3">
        <w:rPr>
          <w:lang w:val="en-US"/>
        </w:rPr>
        <w:t>betyg</w:t>
      </w:r>
      <w:proofErr w:type="spellEnd"/>
      <w:r w:rsidRPr="007568E3">
        <w:rPr>
          <w:lang w:val="en-US"/>
        </w:rPr>
        <w:t xml:space="preserve"> b, </w:t>
      </w:r>
      <w:proofErr w:type="spellStart"/>
      <w:r w:rsidRPr="007568E3">
        <w:rPr>
          <w:lang w:val="en-US"/>
        </w:rPr>
        <w:t>datakurs</w:t>
      </w:r>
      <w:proofErr w:type="spellEnd"/>
      <w:r w:rsidRPr="007568E3">
        <w:rPr>
          <w:lang w:val="en-US"/>
        </w:rPr>
        <w:t xml:space="preserve"> k</w:t>
      </w:r>
    </w:p>
    <w:p w:rsidR="007568E3" w:rsidRP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WHERE </w:t>
      </w:r>
      <w:proofErr w:type="spellStart"/>
      <w:r w:rsidRPr="007568E3">
        <w:rPr>
          <w:lang w:val="en-US"/>
        </w:rPr>
        <w:t>s.portalid</w:t>
      </w:r>
      <w:proofErr w:type="spellEnd"/>
      <w:r w:rsidRPr="007568E3">
        <w:rPr>
          <w:lang w:val="en-US"/>
        </w:rPr>
        <w:t xml:space="preserve"> = </w:t>
      </w:r>
      <w:proofErr w:type="spellStart"/>
      <w:r w:rsidRPr="007568E3">
        <w:rPr>
          <w:lang w:val="en-US"/>
        </w:rPr>
        <w:t>b.portalid</w:t>
      </w:r>
      <w:proofErr w:type="spellEnd"/>
      <w:r w:rsidRPr="007568E3">
        <w:rPr>
          <w:lang w:val="en-US"/>
        </w:rPr>
        <w:t xml:space="preserve"> </w:t>
      </w:r>
    </w:p>
    <w:p w:rsidR="007568E3" w:rsidRPr="007568E3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AND </w:t>
      </w:r>
      <w:proofErr w:type="spellStart"/>
      <w:r w:rsidRPr="007568E3">
        <w:rPr>
          <w:lang w:val="en-US"/>
        </w:rPr>
        <w:t>b.kurskod</w:t>
      </w:r>
      <w:proofErr w:type="spellEnd"/>
      <w:r w:rsidRPr="007568E3">
        <w:rPr>
          <w:lang w:val="en-US"/>
        </w:rPr>
        <w:t xml:space="preserve"> = </w:t>
      </w:r>
      <w:proofErr w:type="spellStart"/>
      <w:r w:rsidRPr="007568E3">
        <w:rPr>
          <w:lang w:val="en-US"/>
        </w:rPr>
        <w:t>k.kurskod</w:t>
      </w:r>
      <w:proofErr w:type="spellEnd"/>
    </w:p>
    <w:p w:rsidR="00CC1986" w:rsidRDefault="007568E3" w:rsidP="007568E3">
      <w:pPr>
        <w:pStyle w:val="ListParagraph"/>
        <w:rPr>
          <w:lang w:val="en-US"/>
        </w:rPr>
      </w:pPr>
      <w:r w:rsidRPr="007568E3">
        <w:rPr>
          <w:lang w:val="en-US"/>
        </w:rPr>
        <w:t xml:space="preserve">ORDER BY </w:t>
      </w:r>
      <w:proofErr w:type="spellStart"/>
      <w:r w:rsidRPr="007568E3">
        <w:rPr>
          <w:lang w:val="en-US"/>
        </w:rPr>
        <w:t>s.efternamn</w:t>
      </w:r>
      <w:proofErr w:type="spellEnd"/>
      <w:r w:rsidRPr="007568E3">
        <w:rPr>
          <w:lang w:val="en-US"/>
        </w:rPr>
        <w:t xml:space="preserve"> ASC;</w:t>
      </w:r>
      <w:r w:rsidR="00D3497C" w:rsidRPr="007568E3">
        <w:rPr>
          <w:lang w:val="en-US"/>
        </w:rPr>
        <w:br/>
      </w:r>
    </w:p>
    <w:p w:rsidR="00CC1986" w:rsidRDefault="00CC1986" w:rsidP="00CC1986">
      <w:pPr>
        <w:rPr>
          <w:lang w:val="en-US"/>
        </w:rPr>
      </w:pPr>
      <w:r>
        <w:rPr>
          <w:lang w:val="en-US"/>
        </w:rPr>
        <w:br w:type="page"/>
      </w:r>
    </w:p>
    <w:p w:rsidR="002D0CE0" w:rsidRPr="007568E3" w:rsidRDefault="002D0CE0" w:rsidP="007568E3">
      <w:pPr>
        <w:pStyle w:val="ListParagraph"/>
        <w:rPr>
          <w:lang w:val="en-US"/>
        </w:rPr>
      </w:pPr>
    </w:p>
    <w:p w:rsidR="00386F32" w:rsidRDefault="00D3497C" w:rsidP="00520275">
      <w:pPr>
        <w:pStyle w:val="ListParagraph"/>
        <w:numPr>
          <w:ilvl w:val="0"/>
          <w:numId w:val="18"/>
        </w:numPr>
      </w:pPr>
      <w:r>
        <w:t>Lista portalid, förnamn, efternamn och postnr för alla studenter som har samma postnummer som någon annan student. Sortera resultatet efter postnummer i stigande ordning.</w:t>
      </w:r>
      <w:r w:rsidRPr="00D3497C">
        <w:t xml:space="preserve"> </w:t>
      </w:r>
      <w:r>
        <w:br/>
      </w:r>
    </w:p>
    <w:tbl>
      <w:tblPr>
        <w:tblStyle w:val="Databaser-tabell"/>
        <w:tblW w:w="5068" w:type="dxa"/>
        <w:tblInd w:w="704" w:type="dxa"/>
        <w:tblLook w:val="04A0" w:firstRow="1" w:lastRow="0" w:firstColumn="1" w:lastColumn="0" w:noHBand="0" w:noVBand="1"/>
      </w:tblPr>
      <w:tblGrid>
        <w:gridCol w:w="1297"/>
        <w:gridCol w:w="1177"/>
        <w:gridCol w:w="1537"/>
        <w:gridCol w:w="1057"/>
      </w:tblGrid>
      <w:tr w:rsidR="00386F32" w:rsidRPr="003F6FA1" w:rsidTr="0038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dxa"/>
          </w:tcPr>
          <w:p w:rsidR="00386F32" w:rsidRPr="003F6FA1" w:rsidRDefault="00386F32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portalid</w:t>
            </w:r>
          </w:p>
        </w:tc>
        <w:tc>
          <w:tcPr>
            <w:tcW w:w="1177" w:type="dxa"/>
          </w:tcPr>
          <w:p w:rsidR="00386F32" w:rsidRPr="003F6FA1" w:rsidRDefault="00386F32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förnamn</w:t>
            </w:r>
          </w:p>
        </w:tc>
        <w:tc>
          <w:tcPr>
            <w:tcW w:w="1537" w:type="dxa"/>
          </w:tcPr>
          <w:p w:rsidR="00386F32" w:rsidRPr="003F6FA1" w:rsidRDefault="00386F32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efternamn</w:t>
            </w:r>
          </w:p>
        </w:tc>
        <w:tc>
          <w:tcPr>
            <w:tcW w:w="1057" w:type="dxa"/>
          </w:tcPr>
          <w:p w:rsidR="00386F32" w:rsidRPr="003F6FA1" w:rsidRDefault="00386F32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postnr</w:t>
            </w:r>
          </w:p>
        </w:tc>
      </w:tr>
      <w:tr w:rsidR="00386F32" w:rsidRPr="003F6FA1" w:rsidTr="00386F32">
        <w:tc>
          <w:tcPr>
            <w:tcW w:w="129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bean1100</w:t>
            </w:r>
          </w:p>
        </w:tc>
        <w:tc>
          <w:tcPr>
            <w:tcW w:w="117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Bertil</w:t>
            </w:r>
          </w:p>
        </w:tc>
        <w:tc>
          <w:tcPr>
            <w:tcW w:w="1537" w:type="dxa"/>
          </w:tcPr>
          <w:p w:rsidR="00386F32" w:rsidRPr="00597EFB" w:rsidRDefault="00386F32" w:rsidP="00386F32">
            <w:pPr>
              <w:rPr>
                <w:sz w:val="20"/>
              </w:rPr>
            </w:pPr>
            <w:r w:rsidRPr="00597EFB">
              <w:rPr>
                <w:sz w:val="20"/>
              </w:rPr>
              <w:t>Andersson</w:t>
            </w:r>
          </w:p>
        </w:tc>
        <w:tc>
          <w:tcPr>
            <w:tcW w:w="1057" w:type="dxa"/>
          </w:tcPr>
          <w:p w:rsidR="00386F32" w:rsidRPr="003F6FA1" w:rsidRDefault="00386F32" w:rsidP="00386F32">
            <w:pPr>
              <w:rPr>
                <w:sz w:val="20"/>
              </w:rPr>
            </w:pPr>
            <w:r>
              <w:rPr>
                <w:sz w:val="20"/>
              </w:rPr>
              <w:t>83172</w:t>
            </w:r>
          </w:p>
        </w:tc>
      </w:tr>
      <w:tr w:rsidR="00386F32" w:rsidRPr="003F6FA1" w:rsidTr="00386F32">
        <w:tc>
          <w:tcPr>
            <w:tcW w:w="1297" w:type="dxa"/>
          </w:tcPr>
          <w:p w:rsidR="00386F32" w:rsidRPr="003F6FA1" w:rsidRDefault="00386F32" w:rsidP="009D5A26">
            <w:pPr>
              <w:rPr>
                <w:sz w:val="20"/>
              </w:rPr>
            </w:pPr>
            <w:r>
              <w:rPr>
                <w:sz w:val="20"/>
              </w:rPr>
              <w:t>anan0912</w:t>
            </w:r>
          </w:p>
        </w:tc>
        <w:tc>
          <w:tcPr>
            <w:tcW w:w="1177" w:type="dxa"/>
          </w:tcPr>
          <w:p w:rsidR="00386F32" w:rsidRPr="003F6FA1" w:rsidRDefault="00386F32" w:rsidP="009D5A26">
            <w:pPr>
              <w:rPr>
                <w:sz w:val="20"/>
              </w:rPr>
            </w:pPr>
            <w:r>
              <w:rPr>
                <w:sz w:val="20"/>
              </w:rPr>
              <w:t>Anna</w:t>
            </w:r>
          </w:p>
        </w:tc>
        <w:tc>
          <w:tcPr>
            <w:tcW w:w="1537" w:type="dxa"/>
          </w:tcPr>
          <w:p w:rsidR="00386F32" w:rsidRPr="003F6FA1" w:rsidRDefault="00386F32" w:rsidP="009D5A26">
            <w:pPr>
              <w:rPr>
                <w:sz w:val="20"/>
              </w:rPr>
            </w:pPr>
            <w:r>
              <w:rPr>
                <w:sz w:val="20"/>
              </w:rPr>
              <w:t>Ander</w:t>
            </w:r>
            <w:r w:rsidRPr="003F6FA1">
              <w:rPr>
                <w:sz w:val="20"/>
              </w:rPr>
              <w:t>sson</w:t>
            </w:r>
          </w:p>
        </w:tc>
        <w:tc>
          <w:tcPr>
            <w:tcW w:w="1057" w:type="dxa"/>
          </w:tcPr>
          <w:p w:rsidR="00386F32" w:rsidRPr="003F6FA1" w:rsidRDefault="00386F32" w:rsidP="009D5A26">
            <w:pPr>
              <w:rPr>
                <w:sz w:val="20"/>
              </w:rPr>
            </w:pPr>
            <w:r w:rsidRPr="003F6FA1">
              <w:rPr>
                <w:sz w:val="20"/>
              </w:rPr>
              <w:t>83</w:t>
            </w:r>
            <w:r>
              <w:rPr>
                <w:sz w:val="20"/>
              </w:rPr>
              <w:t>17</w:t>
            </w:r>
            <w:r w:rsidRPr="003F6FA1">
              <w:rPr>
                <w:sz w:val="20"/>
              </w:rPr>
              <w:t>2</w:t>
            </w:r>
          </w:p>
        </w:tc>
      </w:tr>
    </w:tbl>
    <w:p w:rsidR="00D3497C" w:rsidRDefault="00D3497C" w:rsidP="00386F32">
      <w:pPr>
        <w:pStyle w:val="ListParagraph"/>
      </w:pPr>
      <w:r>
        <w:br/>
        <w:t>Svar:</w:t>
      </w:r>
      <w:r>
        <w:br/>
      </w:r>
    </w:p>
    <w:p w:rsidR="00EC6EBD" w:rsidRDefault="00EC6EBD" w:rsidP="00EC6EBD">
      <w:pPr>
        <w:spacing w:after="200" w:line="276" w:lineRule="auto"/>
      </w:pPr>
      <w:r>
        <w:t>SELECT DISTINCT b1.portalid, b1.förnamn, b1.efternamn, b1.postnr</w:t>
      </w:r>
    </w:p>
    <w:p w:rsidR="00EC6EBD" w:rsidRPr="00EC6EBD" w:rsidRDefault="00EC6EBD" w:rsidP="00EC6EBD">
      <w:pPr>
        <w:spacing w:after="200" w:line="276" w:lineRule="auto"/>
        <w:rPr>
          <w:lang w:val="en-US"/>
        </w:rPr>
      </w:pPr>
      <w:r w:rsidRPr="00EC6EBD">
        <w:rPr>
          <w:lang w:val="en-US"/>
        </w:rPr>
        <w:t xml:space="preserve">FROM student b1, student b2 </w:t>
      </w:r>
    </w:p>
    <w:p w:rsidR="00EC6EBD" w:rsidRPr="00EC6EBD" w:rsidRDefault="00EC6EBD" w:rsidP="00EC6EBD">
      <w:pPr>
        <w:spacing w:after="200" w:line="276" w:lineRule="auto"/>
        <w:rPr>
          <w:lang w:val="en-US"/>
        </w:rPr>
      </w:pPr>
      <w:r w:rsidRPr="00EC6EBD">
        <w:rPr>
          <w:lang w:val="en-US"/>
        </w:rPr>
        <w:t xml:space="preserve">WHERE b1.postnr = b2.postnr AND b1.portalid &lt;&gt; b2.portalid </w:t>
      </w:r>
    </w:p>
    <w:p w:rsidR="00EC6EBD" w:rsidRDefault="00EC6EBD" w:rsidP="00EC6EBD">
      <w:pPr>
        <w:spacing w:after="200" w:line="276" w:lineRule="auto"/>
      </w:pPr>
      <w:r>
        <w:t>GROUP BY b1.portalid</w:t>
      </w:r>
    </w:p>
    <w:p w:rsidR="00EC6EBD" w:rsidRDefault="00EC6EBD" w:rsidP="00EC6EBD">
      <w:pPr>
        <w:spacing w:after="200" w:line="276" w:lineRule="auto"/>
        <w:rPr>
          <w:lang w:val="en-US"/>
        </w:rPr>
      </w:pPr>
      <w:r w:rsidRPr="00EC6EBD">
        <w:rPr>
          <w:lang w:val="en-US"/>
        </w:rPr>
        <w:t>ORDER BY b1.postnr ASC, b1.portalid DESC;</w:t>
      </w:r>
    </w:p>
    <w:p w:rsidR="00D3497C" w:rsidRPr="00EC6EBD" w:rsidRDefault="00EC6EBD" w:rsidP="00EC6EBD">
      <w:pPr>
        <w:spacing w:after="200" w:line="276" w:lineRule="auto"/>
        <w:rPr>
          <w:rFonts w:asciiTheme="majorHAnsi" w:eastAsiaTheme="majorEastAsia" w:hAnsiTheme="majorHAnsi" w:cs="Arial"/>
          <w:b/>
          <w:bCs/>
          <w:sz w:val="26"/>
          <w:szCs w:val="26"/>
        </w:rPr>
      </w:pPr>
      <w:r w:rsidRPr="00EC6EBD">
        <w:t>(Då både anna o</w:t>
      </w:r>
      <w:r>
        <w:t xml:space="preserve">ch bertil hade samma postnr så valde jag att inkludera en sekundär sorterings metod, då per </w:t>
      </w:r>
      <w:r w:rsidR="00614CFA">
        <w:t>portalid</w:t>
      </w:r>
      <w:r>
        <w:t xml:space="preserve"> i sjunkande ordning.</w:t>
      </w:r>
      <w:r w:rsidR="00D3497C" w:rsidRPr="00EC6EBD">
        <w:br w:type="page"/>
      </w:r>
    </w:p>
    <w:p w:rsidR="00D3497C" w:rsidRPr="00EC6EBD" w:rsidRDefault="00D3497C" w:rsidP="00D3497C"/>
    <w:p w:rsidR="006C1560" w:rsidRDefault="006C1560" w:rsidP="006C1560">
      <w:pPr>
        <w:pStyle w:val="Heading3"/>
      </w:pPr>
      <w:r>
        <w:t xml:space="preserve">Uppgift 2: </w:t>
      </w:r>
      <w:r w:rsidR="00C63939">
        <w:t>Föreningsdatabas</w:t>
      </w:r>
    </w:p>
    <w:p w:rsidR="00ED5F65" w:rsidRDefault="00C63939" w:rsidP="00C63939">
      <w:r>
        <w:t>Använd den föreningsdatabas du skapade i inlämningsuppgift 6, uppgift 2 för att svara på uppgifterna nedan.</w:t>
      </w:r>
    </w:p>
    <w:p w:rsidR="006C1560" w:rsidRDefault="006C1560" w:rsidP="006C1560"/>
    <w:p w:rsidR="00407984" w:rsidRDefault="00395063" w:rsidP="006C1560">
      <w:pPr>
        <w:pStyle w:val="ListParagraph"/>
        <w:numPr>
          <w:ilvl w:val="0"/>
          <w:numId w:val="20"/>
        </w:numPr>
      </w:pPr>
      <w:r>
        <w:t>Lista medlemsnummer, för- och efternamn på alla medlemmar som är medlem i en sektion vars namn innehåller ordet is. Sortera listan efter medlemsnummer i stigande ordning</w:t>
      </w:r>
      <w:r w:rsidRPr="00AE6810">
        <w:t>.</w:t>
      </w:r>
      <w:r>
        <w:t xml:space="preserve"> </w:t>
      </w:r>
      <w:r w:rsidR="006C1560">
        <w:br/>
      </w:r>
      <w:r w:rsidR="006C1560">
        <w:br/>
        <w:t>Svar:</w:t>
      </w:r>
      <w:r w:rsidR="006F114B">
        <w:t xml:space="preserve"> </w:t>
      </w:r>
      <w:r w:rsidR="00722F5A">
        <w:t>(</w:t>
      </w:r>
      <w:r w:rsidR="006F114B">
        <w:t>Jag la till några fler personer för att se om det här fungerade som det ska, vilket det gjorde)</w:t>
      </w:r>
    </w:p>
    <w:p w:rsidR="00407984" w:rsidRPr="00407984" w:rsidRDefault="00407984" w:rsidP="00407984">
      <w:pPr>
        <w:rPr>
          <w:lang w:val="en-US"/>
        </w:rPr>
      </w:pPr>
      <w:r w:rsidRPr="00407984">
        <w:rPr>
          <w:lang w:val="en-US"/>
        </w:rPr>
        <w:t xml:space="preserve">CREATE VIEW </w:t>
      </w:r>
      <w:proofErr w:type="spellStart"/>
      <w:r w:rsidRPr="00407984">
        <w:rPr>
          <w:lang w:val="en-US"/>
        </w:rPr>
        <w:t>finnsis</w:t>
      </w:r>
      <w:proofErr w:type="spellEnd"/>
    </w:p>
    <w:p w:rsidR="00407984" w:rsidRPr="00407984" w:rsidRDefault="00407984" w:rsidP="00407984">
      <w:pPr>
        <w:rPr>
          <w:lang w:val="en-US"/>
        </w:rPr>
      </w:pPr>
      <w:r w:rsidRPr="00407984">
        <w:rPr>
          <w:lang w:val="en-US"/>
        </w:rPr>
        <w:t xml:space="preserve">AS SELECT </w:t>
      </w:r>
      <w:proofErr w:type="spellStart"/>
      <w:r w:rsidRPr="00407984">
        <w:rPr>
          <w:lang w:val="en-US"/>
        </w:rPr>
        <w:t>namn</w:t>
      </w:r>
      <w:proofErr w:type="spellEnd"/>
      <w:r w:rsidRPr="00407984">
        <w:rPr>
          <w:lang w:val="en-US"/>
        </w:rPr>
        <w:t xml:space="preserve">, </w:t>
      </w:r>
      <w:proofErr w:type="spellStart"/>
      <w:r w:rsidRPr="00407984">
        <w:rPr>
          <w:lang w:val="en-US"/>
        </w:rPr>
        <w:t>beskrivning</w:t>
      </w:r>
      <w:proofErr w:type="spellEnd"/>
    </w:p>
    <w:p w:rsidR="00407984" w:rsidRDefault="00407984" w:rsidP="00407984">
      <w:r>
        <w:t xml:space="preserve">FROM sektion </w:t>
      </w:r>
    </w:p>
    <w:p w:rsidR="00407984" w:rsidRDefault="00407984" w:rsidP="00407984">
      <w:pPr>
        <w:rPr>
          <w:lang w:val="en-US"/>
        </w:rPr>
      </w:pPr>
      <w:r w:rsidRPr="00407984">
        <w:rPr>
          <w:lang w:val="en-US"/>
        </w:rPr>
        <w:t xml:space="preserve">WHERE </w:t>
      </w:r>
      <w:proofErr w:type="spellStart"/>
      <w:r w:rsidRPr="00407984">
        <w:rPr>
          <w:lang w:val="en-US"/>
        </w:rPr>
        <w:t>namn</w:t>
      </w:r>
      <w:proofErr w:type="spellEnd"/>
      <w:r w:rsidRPr="00407984">
        <w:rPr>
          <w:lang w:val="en-US"/>
        </w:rPr>
        <w:t xml:space="preserve"> LIKE '%is%' OR </w:t>
      </w:r>
      <w:proofErr w:type="spellStart"/>
      <w:r w:rsidRPr="00407984">
        <w:rPr>
          <w:lang w:val="en-US"/>
        </w:rPr>
        <w:t>namn</w:t>
      </w:r>
      <w:proofErr w:type="spellEnd"/>
      <w:r w:rsidRPr="00407984">
        <w:rPr>
          <w:lang w:val="en-US"/>
        </w:rPr>
        <w:t xml:space="preserve"> LIKE '%</w:t>
      </w:r>
      <w:proofErr w:type="gramStart"/>
      <w:r w:rsidRPr="00407984">
        <w:rPr>
          <w:lang w:val="en-US"/>
        </w:rPr>
        <w:t>Is</w:t>
      </w:r>
      <w:proofErr w:type="gramEnd"/>
      <w:r w:rsidRPr="00407984">
        <w:rPr>
          <w:lang w:val="en-US"/>
        </w:rPr>
        <w:t>%';</w:t>
      </w:r>
    </w:p>
    <w:p w:rsidR="003333DA" w:rsidRDefault="003333DA" w:rsidP="00407984">
      <w:pPr>
        <w:rPr>
          <w:lang w:val="en-US"/>
        </w:rPr>
      </w:pPr>
    </w:p>
    <w:p w:rsidR="001160F3" w:rsidRDefault="001160F3" w:rsidP="001160F3">
      <w:r>
        <w:t xml:space="preserve">SELECT p.id AS medlemsnummer, p.förnamn, p.efternamn, k.id AS sektionsnummer </w:t>
      </w:r>
    </w:p>
    <w:p w:rsidR="001160F3" w:rsidRDefault="001160F3" w:rsidP="001160F3">
      <w:r>
        <w:t>FROM person p, medlemssektion m, finnsis k</w:t>
      </w:r>
    </w:p>
    <w:p w:rsidR="001160F3" w:rsidRDefault="001160F3" w:rsidP="001160F3">
      <w:r>
        <w:t xml:space="preserve">WHERE p.id = m.medlemsid </w:t>
      </w:r>
    </w:p>
    <w:p w:rsidR="001160F3" w:rsidRDefault="001160F3" w:rsidP="001160F3">
      <w:r>
        <w:t>AND m.sektionsid = k.id</w:t>
      </w:r>
    </w:p>
    <w:p w:rsidR="009A147B" w:rsidRDefault="001160F3" w:rsidP="001160F3">
      <w:r>
        <w:t>ORDER BY medlemsnummer ASC;</w:t>
      </w:r>
    </w:p>
    <w:p w:rsidR="009A147B" w:rsidRDefault="009A147B" w:rsidP="001160F3"/>
    <w:p w:rsidR="009A147B" w:rsidRDefault="009A147B" w:rsidP="001160F3">
      <w:pPr>
        <w:rPr>
          <w:lang w:val="en-US"/>
        </w:rPr>
      </w:pPr>
      <w:r w:rsidRPr="009A147B">
        <w:rPr>
          <w:lang w:val="en-US"/>
        </w:rPr>
        <w:drawing>
          <wp:inline distT="0" distB="0" distL="0" distR="0" wp14:anchorId="77B9A8B3" wp14:editId="0DB532C6">
            <wp:extent cx="4329083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954" cy="32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C1560" w:rsidRPr="00407984">
        <w:rPr>
          <w:lang w:val="en-US"/>
        </w:rPr>
        <w:br/>
      </w:r>
    </w:p>
    <w:p w:rsidR="009A147B" w:rsidRDefault="009A147B" w:rsidP="009A147B">
      <w:pPr>
        <w:rPr>
          <w:lang w:val="en-US"/>
        </w:rPr>
      </w:pPr>
      <w:r>
        <w:rPr>
          <w:lang w:val="en-US"/>
        </w:rPr>
        <w:br w:type="page"/>
      </w:r>
    </w:p>
    <w:p w:rsidR="006C1560" w:rsidRPr="00407984" w:rsidRDefault="006C1560" w:rsidP="001160F3">
      <w:pPr>
        <w:rPr>
          <w:lang w:val="en-US"/>
        </w:rPr>
      </w:pPr>
    </w:p>
    <w:p w:rsidR="00E80BF1" w:rsidRDefault="00395063" w:rsidP="00E80BF1">
      <w:pPr>
        <w:pStyle w:val="ListParagraph"/>
        <w:numPr>
          <w:ilvl w:val="0"/>
          <w:numId w:val="20"/>
        </w:numPr>
      </w:pPr>
      <w:r>
        <w:t>Lista id, för- och efternamn på alla personer som är en administratör men inte en medlem.</w:t>
      </w:r>
      <w:r w:rsidR="006C1560">
        <w:br/>
      </w:r>
      <w:r w:rsidR="006C1560">
        <w:br/>
        <w:t>Svar:</w:t>
      </w:r>
      <w:r w:rsidR="002D4B3F">
        <w:t xml:space="preserve"> </w:t>
      </w:r>
      <w:r w:rsidR="00771EE3">
        <w:br/>
      </w:r>
      <w:r w:rsidR="00E80BF1">
        <w:t xml:space="preserve">SELECT A.id, A.förnamn, A.efternamn, B.id, C.id </w:t>
      </w:r>
    </w:p>
    <w:p w:rsidR="00E80BF1" w:rsidRPr="00E80BF1" w:rsidRDefault="00E80BF1" w:rsidP="00E80BF1">
      <w:pPr>
        <w:pStyle w:val="ListParagraph"/>
        <w:rPr>
          <w:lang w:val="en-US"/>
        </w:rPr>
      </w:pPr>
      <w:r w:rsidRPr="00E80BF1">
        <w:rPr>
          <w:lang w:val="en-US"/>
        </w:rPr>
        <w:t>FROM person A</w:t>
      </w:r>
    </w:p>
    <w:p w:rsidR="00E80BF1" w:rsidRPr="00E80BF1" w:rsidRDefault="00E80BF1" w:rsidP="00E80BF1">
      <w:pPr>
        <w:pStyle w:val="ListParagraph"/>
        <w:rPr>
          <w:lang w:val="en-US"/>
        </w:rPr>
      </w:pPr>
      <w:r w:rsidRPr="00E80BF1">
        <w:rPr>
          <w:lang w:val="en-US"/>
        </w:rPr>
        <w:t xml:space="preserve">LEFT OUTER JOIN </w:t>
      </w:r>
      <w:proofErr w:type="spellStart"/>
      <w:r w:rsidRPr="00E80BF1">
        <w:rPr>
          <w:lang w:val="en-US"/>
        </w:rPr>
        <w:t>medlem</w:t>
      </w:r>
      <w:proofErr w:type="spellEnd"/>
      <w:r w:rsidRPr="00E80BF1">
        <w:rPr>
          <w:lang w:val="en-US"/>
        </w:rPr>
        <w:t xml:space="preserve"> B ON (A.id = B.id)</w:t>
      </w:r>
    </w:p>
    <w:p w:rsidR="00E80BF1" w:rsidRPr="00E80BF1" w:rsidRDefault="00E80BF1" w:rsidP="00E80BF1">
      <w:pPr>
        <w:pStyle w:val="ListParagraph"/>
        <w:rPr>
          <w:lang w:val="en-US"/>
        </w:rPr>
      </w:pPr>
      <w:r w:rsidRPr="00E80BF1">
        <w:rPr>
          <w:lang w:val="en-US"/>
        </w:rPr>
        <w:t xml:space="preserve">LEFT OUTER JOIN </w:t>
      </w:r>
      <w:proofErr w:type="spellStart"/>
      <w:r w:rsidRPr="00E80BF1">
        <w:rPr>
          <w:lang w:val="en-US"/>
        </w:rPr>
        <w:t>administratör</w:t>
      </w:r>
      <w:proofErr w:type="spellEnd"/>
      <w:r w:rsidRPr="00E80BF1">
        <w:rPr>
          <w:lang w:val="en-US"/>
        </w:rPr>
        <w:t xml:space="preserve"> C ON (</w:t>
      </w:r>
      <w:proofErr w:type="gramStart"/>
      <w:r w:rsidRPr="00E80BF1">
        <w:rPr>
          <w:lang w:val="en-US"/>
        </w:rPr>
        <w:t>B.id !</w:t>
      </w:r>
      <w:proofErr w:type="gramEnd"/>
      <w:r w:rsidRPr="00E80BF1">
        <w:rPr>
          <w:lang w:val="en-US"/>
        </w:rPr>
        <w:t>= C.id)</w:t>
      </w:r>
    </w:p>
    <w:p w:rsidR="00DF136B" w:rsidRDefault="00E80BF1" w:rsidP="00E80BF1">
      <w:pPr>
        <w:pStyle w:val="ListParagraph"/>
        <w:rPr>
          <w:lang w:val="en-US"/>
        </w:rPr>
      </w:pPr>
      <w:r w:rsidRPr="00E80BF1">
        <w:rPr>
          <w:lang w:val="en-US"/>
        </w:rPr>
        <w:t>WHERE B.id IS NULL</w:t>
      </w:r>
    </w:p>
    <w:p w:rsidR="00E80BF1" w:rsidRPr="00DF136B" w:rsidRDefault="00E80BF1" w:rsidP="00E80BF1">
      <w:pPr>
        <w:pStyle w:val="ListParagraph"/>
        <w:rPr>
          <w:lang w:val="en-US"/>
        </w:rPr>
      </w:pPr>
    </w:p>
    <w:p w:rsidR="00AE6810" w:rsidRDefault="00395063" w:rsidP="00E375E0">
      <w:pPr>
        <w:pStyle w:val="ListParagraph"/>
        <w:numPr>
          <w:ilvl w:val="0"/>
          <w:numId w:val="20"/>
        </w:numPr>
      </w:pPr>
      <w:r>
        <w:t xml:space="preserve">Lista för- och efternamn på alla medlemmar som inte betalt medlemsavgiften för </w:t>
      </w:r>
      <w:r w:rsidR="00E13818">
        <w:t xml:space="preserve">år </w:t>
      </w:r>
      <w:r>
        <w:t>2014.</w:t>
      </w:r>
    </w:p>
    <w:p w:rsidR="00A65CE7" w:rsidRDefault="00771EE3" w:rsidP="00A65CE7">
      <w:pPr>
        <w:pStyle w:val="ListParagraph"/>
      </w:pPr>
      <w:r>
        <w:br/>
        <w:t>Svar:</w:t>
      </w:r>
      <w:r w:rsidR="0072035A">
        <w:br/>
      </w:r>
      <w:r w:rsidR="00A65CE7">
        <w:t>SELECT A.id, A.förnamn, A.efternamn</w:t>
      </w:r>
    </w:p>
    <w:p w:rsidR="00A65CE7" w:rsidRPr="00A65CE7" w:rsidRDefault="00A65CE7" w:rsidP="00A65CE7">
      <w:pPr>
        <w:pStyle w:val="ListParagraph"/>
        <w:rPr>
          <w:lang w:val="en-US"/>
        </w:rPr>
      </w:pPr>
      <w:r w:rsidRPr="00A65CE7">
        <w:rPr>
          <w:lang w:val="en-US"/>
        </w:rPr>
        <w:t>FROM person A</w:t>
      </w:r>
    </w:p>
    <w:p w:rsidR="00A65CE7" w:rsidRPr="00A65CE7" w:rsidRDefault="00A65CE7" w:rsidP="00A65CE7">
      <w:pPr>
        <w:pStyle w:val="ListParagraph"/>
        <w:rPr>
          <w:lang w:val="en-US"/>
        </w:rPr>
      </w:pPr>
      <w:r w:rsidRPr="00A65CE7">
        <w:rPr>
          <w:lang w:val="en-US"/>
        </w:rPr>
        <w:t xml:space="preserve">LEFT OUTER JOIN </w:t>
      </w:r>
      <w:proofErr w:type="spellStart"/>
      <w:r w:rsidRPr="00A65CE7">
        <w:rPr>
          <w:lang w:val="en-US"/>
        </w:rPr>
        <w:t>avgift</w:t>
      </w:r>
      <w:proofErr w:type="spellEnd"/>
      <w:r w:rsidRPr="00A65CE7">
        <w:rPr>
          <w:lang w:val="en-US"/>
        </w:rPr>
        <w:t xml:space="preserve"> B ON (</w:t>
      </w:r>
      <w:proofErr w:type="spellStart"/>
      <w:r w:rsidRPr="00A65CE7">
        <w:rPr>
          <w:lang w:val="en-US"/>
        </w:rPr>
        <w:t>B.år</w:t>
      </w:r>
      <w:proofErr w:type="spellEnd"/>
      <w:r w:rsidRPr="00A65CE7">
        <w:rPr>
          <w:lang w:val="en-US"/>
        </w:rPr>
        <w:t xml:space="preserve"> = '2004')</w:t>
      </w:r>
    </w:p>
    <w:p w:rsidR="00E375E0" w:rsidRDefault="00A65CE7" w:rsidP="00A65CE7">
      <w:pPr>
        <w:pStyle w:val="ListParagraph"/>
      </w:pPr>
      <w:r>
        <w:t>LEFT OUTER JOIN medlemsavgift C ON (C.betald = 'false')</w:t>
      </w:r>
    </w:p>
    <w:p w:rsidR="00A65CE7" w:rsidRDefault="00A65CE7" w:rsidP="00A65CE7">
      <w:pPr>
        <w:pStyle w:val="ListParagraph"/>
      </w:pPr>
    </w:p>
    <w:p w:rsidR="00A65CE7" w:rsidRDefault="00A65CE7" w:rsidP="00A65CE7"/>
    <w:sectPr w:rsidR="00A65CE7" w:rsidSect="00B572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3F4" w:rsidRDefault="006F13F4">
      <w:r>
        <w:separator/>
      </w:r>
    </w:p>
  </w:endnote>
  <w:endnote w:type="continuationSeparator" w:id="0">
    <w:p w:rsidR="006F13F4" w:rsidRDefault="006F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5F" w:rsidRPr="005C2E65" w:rsidRDefault="008B30EC" w:rsidP="0055383E">
    <w:pPr>
      <w:pStyle w:val="Footer"/>
      <w:pBdr>
        <w:top w:val="single" w:sz="4" w:space="1" w:color="auto"/>
      </w:pBdr>
      <w:rPr>
        <w:rFonts w:cstheme="minorHAnsi"/>
      </w:rPr>
    </w:pPr>
    <w:r>
      <w:rPr>
        <w:rFonts w:cstheme="minorHAnsi"/>
      </w:rPr>
      <w:t>Kjell Toft Hansen, TISIP</w:t>
    </w:r>
    <w:r w:rsidR="00CE5C5F" w:rsidRPr="005C2E65">
      <w:rPr>
        <w:rFonts w:cstheme="minorHAnsi"/>
      </w:rPr>
      <w:tab/>
    </w:r>
    <w:r w:rsidR="00CE5C5F" w:rsidRPr="005C2E65">
      <w:rPr>
        <w:rFonts w:cstheme="minorHAnsi"/>
      </w:rPr>
      <w:tab/>
      <w:t xml:space="preserve">Sida </w:t>
    </w:r>
    <w:r w:rsidR="00AC7775" w:rsidRPr="005C2E65">
      <w:rPr>
        <w:rStyle w:val="PageNumber"/>
        <w:rFonts w:cstheme="minorHAnsi"/>
      </w:rPr>
      <w:fldChar w:fldCharType="begin"/>
    </w:r>
    <w:r w:rsidR="00CE5C5F" w:rsidRPr="005C2E65">
      <w:rPr>
        <w:rStyle w:val="PageNumber"/>
        <w:rFonts w:cstheme="minorHAnsi"/>
      </w:rPr>
      <w:instrText xml:space="preserve"> PAGE </w:instrText>
    </w:r>
    <w:r w:rsidR="00AC7775" w:rsidRPr="005C2E65">
      <w:rPr>
        <w:rStyle w:val="PageNumber"/>
        <w:rFonts w:cstheme="minorHAnsi"/>
      </w:rPr>
      <w:fldChar w:fldCharType="separate"/>
    </w:r>
    <w:r w:rsidR="00903BF6">
      <w:rPr>
        <w:rStyle w:val="PageNumber"/>
        <w:rFonts w:cstheme="minorHAnsi"/>
        <w:noProof/>
      </w:rPr>
      <w:t>8</w:t>
    </w:r>
    <w:r w:rsidR="00AC7775" w:rsidRPr="005C2E65">
      <w:rPr>
        <w:rStyle w:val="PageNumber"/>
        <w:rFonts w:cstheme="minorHAnsi"/>
      </w:rPr>
      <w:fldChar w:fldCharType="end"/>
    </w:r>
  </w:p>
  <w:p w:rsidR="00936180" w:rsidRPr="005C2E65" w:rsidRDefault="008B30EC" w:rsidP="00936180">
    <w:pPr>
      <w:pStyle w:val="Footer"/>
      <w:pBdr>
        <w:top w:val="single" w:sz="4" w:space="1" w:color="auto"/>
      </w:pBdr>
      <w:tabs>
        <w:tab w:val="clear" w:pos="9072"/>
        <w:tab w:val="right" w:pos="8280"/>
      </w:tabs>
      <w:rPr>
        <w:rFonts w:cstheme="minorHAnsi"/>
      </w:rPr>
    </w:pPr>
    <w:r w:rsidRPr="005C2E65">
      <w:rPr>
        <w:rFonts w:cstheme="minorHAnsi"/>
      </w:rPr>
      <w:t xml:space="preserve">Robert Jonsson, </w:t>
    </w:r>
    <w:r w:rsidR="00DA202A">
      <w:rPr>
        <w:rFonts w:cstheme="minorHAnsi"/>
      </w:rPr>
      <w:t>DSV</w:t>
    </w:r>
    <w:r w:rsidR="00936180" w:rsidRPr="005C2E65">
      <w:rPr>
        <w:rFonts w:cstheme="minorHAnsi"/>
      </w:rPr>
      <w:tab/>
    </w:r>
    <w:r w:rsidR="00936180" w:rsidRPr="005C2E65">
      <w:rPr>
        <w:rFonts w:cstheme="minorHAnsi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3F4" w:rsidRDefault="006F13F4">
      <w:r>
        <w:separator/>
      </w:r>
    </w:p>
  </w:footnote>
  <w:footnote w:type="continuationSeparator" w:id="0">
    <w:p w:rsidR="006F13F4" w:rsidRDefault="006F1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2B" w:rsidRPr="0038413C" w:rsidRDefault="00E35E9C" w:rsidP="0038413C">
    <w:pPr>
      <w:pStyle w:val="Header"/>
      <w:rPr>
        <w:szCs w:val="22"/>
      </w:rPr>
    </w:pPr>
    <w:r w:rsidRPr="0038413C">
      <w:rPr>
        <w:noProof/>
        <w:szCs w:val="22"/>
        <w:lang w:val="en-US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4284345</wp:posOffset>
          </wp:positionH>
          <wp:positionV relativeFrom="paragraph">
            <wp:posOffset>-48895</wp:posOffset>
          </wp:positionV>
          <wp:extent cx="1011555" cy="481965"/>
          <wp:effectExtent l="19050" t="0" r="0" b="0"/>
          <wp:wrapNone/>
          <wp:docPr id="6" name="Bild 6" descr="http://www.mh.se/upload/forvaltning/INFO/Bilder/MU_logotyp_int_l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mh.se/upload/forvaltning/INFO/Bilder/MU_logotyp_int_lag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20275">
      <w:rPr>
        <w:noProof/>
        <w:szCs w:val="22"/>
        <w:lang w:eastAsia="sv-SE" w:bidi="ar-SA"/>
      </w:rPr>
      <w:t>Inlämningsuppgift 7</w:t>
    </w:r>
  </w:p>
  <w:p w:rsidR="0086032B" w:rsidRPr="0038413C" w:rsidRDefault="009E1952" w:rsidP="0038413C">
    <w:pPr>
      <w:pStyle w:val="Header"/>
    </w:pPr>
    <w:r w:rsidRPr="0038413C">
      <w:rPr>
        <w:szCs w:val="22"/>
      </w:rPr>
      <w:t>DT0</w:t>
    </w:r>
    <w:r w:rsidR="00B16831">
      <w:rPr>
        <w:szCs w:val="22"/>
      </w:rPr>
      <w:t>76</w:t>
    </w:r>
    <w:r w:rsidRPr="0038413C">
      <w:rPr>
        <w:szCs w:val="22"/>
      </w:rPr>
      <w:t>G, Databaser</w:t>
    </w:r>
    <w:r w:rsidR="00CE5C5F" w:rsidRPr="0038413C">
      <w:rPr>
        <w:szCs w:val="22"/>
      </w:rPr>
      <w:t xml:space="preserve"> </w:t>
    </w:r>
    <w:r w:rsidR="00B16831">
      <w:rPr>
        <w:szCs w:val="22"/>
      </w:rPr>
      <w:t>modellering och implementering</w:t>
    </w:r>
  </w:p>
  <w:p w:rsidR="0086032B" w:rsidRPr="0038413C" w:rsidRDefault="0086032B" w:rsidP="0038413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74068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FAC0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956D4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A035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8C27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5A02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D215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9C54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AC6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021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9E5D28"/>
    <w:multiLevelType w:val="hybridMultilevel"/>
    <w:tmpl w:val="1BDAD1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0ED1"/>
    <w:multiLevelType w:val="hybridMultilevel"/>
    <w:tmpl w:val="F3B86DF2"/>
    <w:lvl w:ilvl="0" w:tplc="F542810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C16A7"/>
    <w:multiLevelType w:val="hybridMultilevel"/>
    <w:tmpl w:val="1FBA9388"/>
    <w:lvl w:ilvl="0" w:tplc="1B46977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A08D7"/>
    <w:multiLevelType w:val="hybridMultilevel"/>
    <w:tmpl w:val="BBFC6A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D7C86"/>
    <w:multiLevelType w:val="hybridMultilevel"/>
    <w:tmpl w:val="C54810A4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A2B43"/>
    <w:multiLevelType w:val="hybridMultilevel"/>
    <w:tmpl w:val="5B8468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848B1"/>
    <w:multiLevelType w:val="hybridMultilevel"/>
    <w:tmpl w:val="D82223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1502D"/>
    <w:multiLevelType w:val="hybridMultilevel"/>
    <w:tmpl w:val="546E917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DA2B83"/>
    <w:multiLevelType w:val="hybridMultilevel"/>
    <w:tmpl w:val="ED6E2E60"/>
    <w:lvl w:ilvl="0" w:tplc="3D901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DE02DF"/>
    <w:multiLevelType w:val="hybridMultilevel"/>
    <w:tmpl w:val="8ABA69D6"/>
    <w:lvl w:ilvl="0" w:tplc="3D901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D4284A"/>
    <w:multiLevelType w:val="hybridMultilevel"/>
    <w:tmpl w:val="67129FDE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860C1"/>
    <w:multiLevelType w:val="hybridMultilevel"/>
    <w:tmpl w:val="46B271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91EC8"/>
    <w:multiLevelType w:val="hybridMultilevel"/>
    <w:tmpl w:val="377605B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1"/>
  </w:num>
  <w:num w:numId="17">
    <w:abstractNumId w:val="10"/>
  </w:num>
  <w:num w:numId="18">
    <w:abstractNumId w:val="20"/>
  </w:num>
  <w:num w:numId="19">
    <w:abstractNumId w:val="21"/>
  </w:num>
  <w:num w:numId="20">
    <w:abstractNumId w:val="17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80"/>
    <w:rsid w:val="00004272"/>
    <w:rsid w:val="00011F37"/>
    <w:rsid w:val="00014B8A"/>
    <w:rsid w:val="00021E06"/>
    <w:rsid w:val="00041EF7"/>
    <w:rsid w:val="00052D66"/>
    <w:rsid w:val="00057538"/>
    <w:rsid w:val="00066DCE"/>
    <w:rsid w:val="00085622"/>
    <w:rsid w:val="000928AC"/>
    <w:rsid w:val="000B0388"/>
    <w:rsid w:val="000B0AE1"/>
    <w:rsid w:val="000B5D2C"/>
    <w:rsid w:val="000D559B"/>
    <w:rsid w:val="000D7761"/>
    <w:rsid w:val="000E2113"/>
    <w:rsid w:val="000F27A0"/>
    <w:rsid w:val="000F392E"/>
    <w:rsid w:val="001002F0"/>
    <w:rsid w:val="00100C1B"/>
    <w:rsid w:val="00105D9F"/>
    <w:rsid w:val="001069B5"/>
    <w:rsid w:val="001160F3"/>
    <w:rsid w:val="001229B6"/>
    <w:rsid w:val="00124DCB"/>
    <w:rsid w:val="001256D1"/>
    <w:rsid w:val="00135972"/>
    <w:rsid w:val="00140613"/>
    <w:rsid w:val="001458EB"/>
    <w:rsid w:val="001523C8"/>
    <w:rsid w:val="00152B13"/>
    <w:rsid w:val="00156C7A"/>
    <w:rsid w:val="00161541"/>
    <w:rsid w:val="00175C4D"/>
    <w:rsid w:val="00183FC4"/>
    <w:rsid w:val="0019036F"/>
    <w:rsid w:val="00192470"/>
    <w:rsid w:val="00197595"/>
    <w:rsid w:val="001A045D"/>
    <w:rsid w:val="001A09D4"/>
    <w:rsid w:val="001A50C6"/>
    <w:rsid w:val="001A541C"/>
    <w:rsid w:val="001A786A"/>
    <w:rsid w:val="001C2062"/>
    <w:rsid w:val="001C31CD"/>
    <w:rsid w:val="001C3B94"/>
    <w:rsid w:val="001C480B"/>
    <w:rsid w:val="001C62AF"/>
    <w:rsid w:val="001D4517"/>
    <w:rsid w:val="001E1B14"/>
    <w:rsid w:val="002053F3"/>
    <w:rsid w:val="00210EC5"/>
    <w:rsid w:val="00231326"/>
    <w:rsid w:val="00233986"/>
    <w:rsid w:val="00235667"/>
    <w:rsid w:val="002415FD"/>
    <w:rsid w:val="00241C1F"/>
    <w:rsid w:val="002445B5"/>
    <w:rsid w:val="00251B0E"/>
    <w:rsid w:val="002648D8"/>
    <w:rsid w:val="002701E3"/>
    <w:rsid w:val="00270AB6"/>
    <w:rsid w:val="00281C57"/>
    <w:rsid w:val="00284705"/>
    <w:rsid w:val="0028599A"/>
    <w:rsid w:val="002870C9"/>
    <w:rsid w:val="00291D52"/>
    <w:rsid w:val="0029328F"/>
    <w:rsid w:val="002B4E8E"/>
    <w:rsid w:val="002B6530"/>
    <w:rsid w:val="002B7B53"/>
    <w:rsid w:val="002C0EE8"/>
    <w:rsid w:val="002C2DBC"/>
    <w:rsid w:val="002D0CE0"/>
    <w:rsid w:val="002D4533"/>
    <w:rsid w:val="002D4B3F"/>
    <w:rsid w:val="002D6E97"/>
    <w:rsid w:val="002E49A5"/>
    <w:rsid w:val="002E7C87"/>
    <w:rsid w:val="002F23CD"/>
    <w:rsid w:val="002F6C34"/>
    <w:rsid w:val="00300342"/>
    <w:rsid w:val="00310C23"/>
    <w:rsid w:val="00327C23"/>
    <w:rsid w:val="003333DA"/>
    <w:rsid w:val="0034420C"/>
    <w:rsid w:val="00352249"/>
    <w:rsid w:val="003548EF"/>
    <w:rsid w:val="00360B3D"/>
    <w:rsid w:val="003713C9"/>
    <w:rsid w:val="00372767"/>
    <w:rsid w:val="0038413C"/>
    <w:rsid w:val="00386F32"/>
    <w:rsid w:val="00395063"/>
    <w:rsid w:val="003A4668"/>
    <w:rsid w:val="003A5B4B"/>
    <w:rsid w:val="003B2C14"/>
    <w:rsid w:val="003B520F"/>
    <w:rsid w:val="003B5C08"/>
    <w:rsid w:val="003B69A0"/>
    <w:rsid w:val="003C3A38"/>
    <w:rsid w:val="003D30B5"/>
    <w:rsid w:val="003F0A1D"/>
    <w:rsid w:val="003F10AD"/>
    <w:rsid w:val="003F6FA1"/>
    <w:rsid w:val="0040150F"/>
    <w:rsid w:val="00404D15"/>
    <w:rsid w:val="00404F86"/>
    <w:rsid w:val="00407984"/>
    <w:rsid w:val="00410E73"/>
    <w:rsid w:val="00433621"/>
    <w:rsid w:val="00435D96"/>
    <w:rsid w:val="00441933"/>
    <w:rsid w:val="00441C5F"/>
    <w:rsid w:val="004442C5"/>
    <w:rsid w:val="0044459D"/>
    <w:rsid w:val="00445C78"/>
    <w:rsid w:val="00453F5F"/>
    <w:rsid w:val="00460C5D"/>
    <w:rsid w:val="00487BBC"/>
    <w:rsid w:val="0049378C"/>
    <w:rsid w:val="00493B32"/>
    <w:rsid w:val="004945C7"/>
    <w:rsid w:val="004A63E9"/>
    <w:rsid w:val="004B4621"/>
    <w:rsid w:val="004B73A0"/>
    <w:rsid w:val="004B75AC"/>
    <w:rsid w:val="004C1229"/>
    <w:rsid w:val="004C6B93"/>
    <w:rsid w:val="004C7D98"/>
    <w:rsid w:val="004E0C6D"/>
    <w:rsid w:val="004E54DD"/>
    <w:rsid w:val="004E605E"/>
    <w:rsid w:val="004E7D6D"/>
    <w:rsid w:val="004F1B81"/>
    <w:rsid w:val="00500F11"/>
    <w:rsid w:val="00511F04"/>
    <w:rsid w:val="00516A37"/>
    <w:rsid w:val="00520275"/>
    <w:rsid w:val="00543CC4"/>
    <w:rsid w:val="00552C7F"/>
    <w:rsid w:val="0055383E"/>
    <w:rsid w:val="005610C2"/>
    <w:rsid w:val="00567220"/>
    <w:rsid w:val="0057260D"/>
    <w:rsid w:val="005732DF"/>
    <w:rsid w:val="00597903"/>
    <w:rsid w:val="00597EFB"/>
    <w:rsid w:val="005A0257"/>
    <w:rsid w:val="005B0C28"/>
    <w:rsid w:val="005B22C0"/>
    <w:rsid w:val="005B2F51"/>
    <w:rsid w:val="005B7F4E"/>
    <w:rsid w:val="005C2E65"/>
    <w:rsid w:val="005C6F3C"/>
    <w:rsid w:val="005E2255"/>
    <w:rsid w:val="005E3112"/>
    <w:rsid w:val="005E7A06"/>
    <w:rsid w:val="005F4F96"/>
    <w:rsid w:val="006129D6"/>
    <w:rsid w:val="00613980"/>
    <w:rsid w:val="00614CFA"/>
    <w:rsid w:val="0063231E"/>
    <w:rsid w:val="00633CB1"/>
    <w:rsid w:val="00636146"/>
    <w:rsid w:val="0064230E"/>
    <w:rsid w:val="006477BE"/>
    <w:rsid w:val="00667390"/>
    <w:rsid w:val="0067314A"/>
    <w:rsid w:val="00675395"/>
    <w:rsid w:val="00675911"/>
    <w:rsid w:val="0067772A"/>
    <w:rsid w:val="00681176"/>
    <w:rsid w:val="006817F2"/>
    <w:rsid w:val="00685CFA"/>
    <w:rsid w:val="00692674"/>
    <w:rsid w:val="00696209"/>
    <w:rsid w:val="006A19D1"/>
    <w:rsid w:val="006A30E7"/>
    <w:rsid w:val="006A7EF8"/>
    <w:rsid w:val="006B7942"/>
    <w:rsid w:val="006C1560"/>
    <w:rsid w:val="006E0629"/>
    <w:rsid w:val="006E5EC4"/>
    <w:rsid w:val="006F114B"/>
    <w:rsid w:val="006F13F4"/>
    <w:rsid w:val="006F4ADD"/>
    <w:rsid w:val="007059AF"/>
    <w:rsid w:val="00705FDE"/>
    <w:rsid w:val="007165B0"/>
    <w:rsid w:val="0072035A"/>
    <w:rsid w:val="0072256A"/>
    <w:rsid w:val="00722F5A"/>
    <w:rsid w:val="007364AC"/>
    <w:rsid w:val="00742054"/>
    <w:rsid w:val="0074591E"/>
    <w:rsid w:val="0075263D"/>
    <w:rsid w:val="007568E3"/>
    <w:rsid w:val="00757263"/>
    <w:rsid w:val="00771EE3"/>
    <w:rsid w:val="007725A9"/>
    <w:rsid w:val="00785FD6"/>
    <w:rsid w:val="00795130"/>
    <w:rsid w:val="007A192D"/>
    <w:rsid w:val="007A3886"/>
    <w:rsid w:val="007A41E8"/>
    <w:rsid w:val="007B11E4"/>
    <w:rsid w:val="007C2F3E"/>
    <w:rsid w:val="007E19B4"/>
    <w:rsid w:val="007E662D"/>
    <w:rsid w:val="007F1167"/>
    <w:rsid w:val="007F1B6C"/>
    <w:rsid w:val="007F1E41"/>
    <w:rsid w:val="00800971"/>
    <w:rsid w:val="008025F1"/>
    <w:rsid w:val="0080512F"/>
    <w:rsid w:val="0081019F"/>
    <w:rsid w:val="00816730"/>
    <w:rsid w:val="00820E1A"/>
    <w:rsid w:val="0082101A"/>
    <w:rsid w:val="00821D03"/>
    <w:rsid w:val="00822A57"/>
    <w:rsid w:val="00825082"/>
    <w:rsid w:val="00837B11"/>
    <w:rsid w:val="00845FB4"/>
    <w:rsid w:val="00860237"/>
    <w:rsid w:val="008602B4"/>
    <w:rsid w:val="0086032B"/>
    <w:rsid w:val="00860628"/>
    <w:rsid w:val="00874033"/>
    <w:rsid w:val="00875894"/>
    <w:rsid w:val="008829EA"/>
    <w:rsid w:val="00885555"/>
    <w:rsid w:val="00897136"/>
    <w:rsid w:val="008A3B9E"/>
    <w:rsid w:val="008B30EC"/>
    <w:rsid w:val="008C3338"/>
    <w:rsid w:val="008C3B33"/>
    <w:rsid w:val="008C505E"/>
    <w:rsid w:val="008C663F"/>
    <w:rsid w:val="008C6692"/>
    <w:rsid w:val="008D4993"/>
    <w:rsid w:val="008F0C4B"/>
    <w:rsid w:val="008F25E3"/>
    <w:rsid w:val="008F7EA6"/>
    <w:rsid w:val="009001DC"/>
    <w:rsid w:val="00902527"/>
    <w:rsid w:val="009034CA"/>
    <w:rsid w:val="00903BF6"/>
    <w:rsid w:val="0091638F"/>
    <w:rsid w:val="00936180"/>
    <w:rsid w:val="00944FDF"/>
    <w:rsid w:val="009514FF"/>
    <w:rsid w:val="009518B9"/>
    <w:rsid w:val="00962A69"/>
    <w:rsid w:val="0096302D"/>
    <w:rsid w:val="0096332F"/>
    <w:rsid w:val="00971416"/>
    <w:rsid w:val="00987D98"/>
    <w:rsid w:val="0099092E"/>
    <w:rsid w:val="00991AEE"/>
    <w:rsid w:val="0099560E"/>
    <w:rsid w:val="009957E8"/>
    <w:rsid w:val="009A147B"/>
    <w:rsid w:val="009A630A"/>
    <w:rsid w:val="009B340B"/>
    <w:rsid w:val="009B6159"/>
    <w:rsid w:val="009B6B37"/>
    <w:rsid w:val="009C3F76"/>
    <w:rsid w:val="009C489B"/>
    <w:rsid w:val="009C6DB3"/>
    <w:rsid w:val="009D59B2"/>
    <w:rsid w:val="009D5A26"/>
    <w:rsid w:val="009E1952"/>
    <w:rsid w:val="009E59A6"/>
    <w:rsid w:val="009F1A56"/>
    <w:rsid w:val="009F507C"/>
    <w:rsid w:val="00A007ED"/>
    <w:rsid w:val="00A063AC"/>
    <w:rsid w:val="00A139EB"/>
    <w:rsid w:val="00A15A92"/>
    <w:rsid w:val="00A16EE8"/>
    <w:rsid w:val="00A3336D"/>
    <w:rsid w:val="00A362DB"/>
    <w:rsid w:val="00A458A9"/>
    <w:rsid w:val="00A65CE7"/>
    <w:rsid w:val="00A6720D"/>
    <w:rsid w:val="00A7419A"/>
    <w:rsid w:val="00A75467"/>
    <w:rsid w:val="00A869AA"/>
    <w:rsid w:val="00A9114A"/>
    <w:rsid w:val="00A941B9"/>
    <w:rsid w:val="00AA0793"/>
    <w:rsid w:val="00AB53DF"/>
    <w:rsid w:val="00AB756F"/>
    <w:rsid w:val="00AC002B"/>
    <w:rsid w:val="00AC060A"/>
    <w:rsid w:val="00AC0624"/>
    <w:rsid w:val="00AC2D5B"/>
    <w:rsid w:val="00AC7775"/>
    <w:rsid w:val="00AE01C6"/>
    <w:rsid w:val="00AE30C7"/>
    <w:rsid w:val="00AE6810"/>
    <w:rsid w:val="00AE7D2F"/>
    <w:rsid w:val="00B02FE3"/>
    <w:rsid w:val="00B043E3"/>
    <w:rsid w:val="00B12560"/>
    <w:rsid w:val="00B16831"/>
    <w:rsid w:val="00B2037D"/>
    <w:rsid w:val="00B2574B"/>
    <w:rsid w:val="00B3446F"/>
    <w:rsid w:val="00B5126A"/>
    <w:rsid w:val="00B57230"/>
    <w:rsid w:val="00B6644F"/>
    <w:rsid w:val="00B66A51"/>
    <w:rsid w:val="00B76545"/>
    <w:rsid w:val="00BA7C0E"/>
    <w:rsid w:val="00BB7DF0"/>
    <w:rsid w:val="00BC1796"/>
    <w:rsid w:val="00BD23ED"/>
    <w:rsid w:val="00BD4CCE"/>
    <w:rsid w:val="00BE02E7"/>
    <w:rsid w:val="00C032F0"/>
    <w:rsid w:val="00C05D5F"/>
    <w:rsid w:val="00C1612D"/>
    <w:rsid w:val="00C37F40"/>
    <w:rsid w:val="00C42B40"/>
    <w:rsid w:val="00C54A2E"/>
    <w:rsid w:val="00C62876"/>
    <w:rsid w:val="00C63939"/>
    <w:rsid w:val="00C73832"/>
    <w:rsid w:val="00C7443E"/>
    <w:rsid w:val="00C93A74"/>
    <w:rsid w:val="00C958FB"/>
    <w:rsid w:val="00CA2D16"/>
    <w:rsid w:val="00CB02D0"/>
    <w:rsid w:val="00CC1986"/>
    <w:rsid w:val="00CE5C5F"/>
    <w:rsid w:val="00CF51B7"/>
    <w:rsid w:val="00D242F4"/>
    <w:rsid w:val="00D24D52"/>
    <w:rsid w:val="00D31512"/>
    <w:rsid w:val="00D3497C"/>
    <w:rsid w:val="00D361CF"/>
    <w:rsid w:val="00D362C3"/>
    <w:rsid w:val="00D37921"/>
    <w:rsid w:val="00D402F5"/>
    <w:rsid w:val="00D421D9"/>
    <w:rsid w:val="00D47609"/>
    <w:rsid w:val="00D61FEC"/>
    <w:rsid w:val="00D62825"/>
    <w:rsid w:val="00D75F44"/>
    <w:rsid w:val="00D807F6"/>
    <w:rsid w:val="00D84FA2"/>
    <w:rsid w:val="00DA202A"/>
    <w:rsid w:val="00DC42C1"/>
    <w:rsid w:val="00DC4F38"/>
    <w:rsid w:val="00DD255D"/>
    <w:rsid w:val="00DD3EA8"/>
    <w:rsid w:val="00DD45D0"/>
    <w:rsid w:val="00DD7848"/>
    <w:rsid w:val="00DE21A8"/>
    <w:rsid w:val="00DE40A3"/>
    <w:rsid w:val="00DF1261"/>
    <w:rsid w:val="00DF136B"/>
    <w:rsid w:val="00DF2A68"/>
    <w:rsid w:val="00DF4836"/>
    <w:rsid w:val="00E00121"/>
    <w:rsid w:val="00E03377"/>
    <w:rsid w:val="00E07130"/>
    <w:rsid w:val="00E116FD"/>
    <w:rsid w:val="00E13818"/>
    <w:rsid w:val="00E229FE"/>
    <w:rsid w:val="00E26DC8"/>
    <w:rsid w:val="00E32826"/>
    <w:rsid w:val="00E33C7B"/>
    <w:rsid w:val="00E34B3B"/>
    <w:rsid w:val="00E35E9C"/>
    <w:rsid w:val="00E375E0"/>
    <w:rsid w:val="00E6464C"/>
    <w:rsid w:val="00E66C6F"/>
    <w:rsid w:val="00E80BF1"/>
    <w:rsid w:val="00E80C82"/>
    <w:rsid w:val="00E86388"/>
    <w:rsid w:val="00EA594F"/>
    <w:rsid w:val="00EA60CF"/>
    <w:rsid w:val="00EA7014"/>
    <w:rsid w:val="00EC09C7"/>
    <w:rsid w:val="00EC0C32"/>
    <w:rsid w:val="00EC56FE"/>
    <w:rsid w:val="00EC6EBD"/>
    <w:rsid w:val="00ED5F65"/>
    <w:rsid w:val="00EE1B84"/>
    <w:rsid w:val="00EE284C"/>
    <w:rsid w:val="00EE306D"/>
    <w:rsid w:val="00EF3E64"/>
    <w:rsid w:val="00EF765A"/>
    <w:rsid w:val="00F009D0"/>
    <w:rsid w:val="00F164E7"/>
    <w:rsid w:val="00F2249F"/>
    <w:rsid w:val="00F4201C"/>
    <w:rsid w:val="00F43328"/>
    <w:rsid w:val="00F4414F"/>
    <w:rsid w:val="00F5543E"/>
    <w:rsid w:val="00F6211C"/>
    <w:rsid w:val="00F77EDE"/>
    <w:rsid w:val="00F77F70"/>
    <w:rsid w:val="00F87756"/>
    <w:rsid w:val="00F87F32"/>
    <w:rsid w:val="00F91C76"/>
    <w:rsid w:val="00F93E69"/>
    <w:rsid w:val="00F951E0"/>
    <w:rsid w:val="00F9520B"/>
    <w:rsid w:val="00FA3BC4"/>
    <w:rsid w:val="00FC4101"/>
    <w:rsid w:val="00FC4523"/>
    <w:rsid w:val="00FD2E24"/>
    <w:rsid w:val="00FD5012"/>
    <w:rsid w:val="00FE014B"/>
    <w:rsid w:val="00FF21F9"/>
    <w:rsid w:val="00FF5976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76"/>
    <w:pPr>
      <w:spacing w:after="0" w:line="240" w:lineRule="auto"/>
    </w:pPr>
    <w:rPr>
      <w:sz w:val="24"/>
      <w:szCs w:val="24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65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E6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E65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E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E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E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E6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E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E6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">
    <w:name w:val="Titel"/>
    <w:basedOn w:val="Heading1"/>
    <w:next w:val="Normal"/>
    <w:rsid w:val="0096302D"/>
    <w:rPr>
      <w:rFonts w:ascii="Verdana" w:hAnsi="Verdana"/>
      <w:b w:val="0"/>
      <w:color w:val="003366"/>
      <w:sz w:val="96"/>
    </w:rPr>
  </w:style>
  <w:style w:type="paragraph" w:customStyle="1" w:styleId="Undertitel">
    <w:name w:val="Undertitel"/>
    <w:basedOn w:val="Heading3"/>
    <w:next w:val="Normal"/>
    <w:rsid w:val="0096302D"/>
    <w:rPr>
      <w:rFonts w:ascii="Verdana" w:hAnsi="Verdana"/>
      <w:b w:val="0"/>
      <w:color w:val="003366"/>
      <w:sz w:val="32"/>
    </w:rPr>
  </w:style>
  <w:style w:type="paragraph" w:styleId="Header">
    <w:name w:val="header"/>
    <w:basedOn w:val="Normal"/>
    <w:rsid w:val="008D499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D499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36180"/>
  </w:style>
  <w:style w:type="paragraph" w:customStyle="1" w:styleId="Kod">
    <w:name w:val="Kod"/>
    <w:basedOn w:val="Normal"/>
    <w:next w:val="Normal"/>
    <w:link w:val="KodChar"/>
    <w:rsid w:val="008C505E"/>
    <w:rPr>
      <w:rFonts w:ascii="Courier New" w:hAnsi="Courier New"/>
      <w:sz w:val="20"/>
      <w:szCs w:val="20"/>
    </w:rPr>
  </w:style>
  <w:style w:type="paragraph" w:styleId="Caption">
    <w:name w:val="caption"/>
    <w:basedOn w:val="Normal"/>
    <w:next w:val="Normal"/>
    <w:qFormat/>
    <w:rsid w:val="004B4621"/>
    <w:rPr>
      <w:b/>
      <w:bCs/>
      <w:sz w:val="20"/>
      <w:szCs w:val="20"/>
    </w:rPr>
  </w:style>
  <w:style w:type="character" w:styleId="Hyperlink">
    <w:name w:val="Hyperlink"/>
    <w:basedOn w:val="DefaultParagraphFont"/>
    <w:rsid w:val="004B4621"/>
    <w:rPr>
      <w:color w:val="0000FF"/>
      <w:u w:val="single"/>
    </w:rPr>
  </w:style>
  <w:style w:type="character" w:customStyle="1" w:styleId="KodChar">
    <w:name w:val="Kod Char"/>
    <w:basedOn w:val="DefaultParagraphFont"/>
    <w:link w:val="Kod"/>
    <w:rsid w:val="00613980"/>
    <w:rPr>
      <w:rFonts w:ascii="Courier New" w:hAnsi="Courier New"/>
      <w:lang w:val="sv-SE" w:eastAsia="sv-SE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C2E65"/>
    <w:rPr>
      <w:rFonts w:asciiTheme="majorHAnsi" w:eastAsiaTheme="majorEastAsia" w:hAnsiTheme="majorHAnsi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95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4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2E65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E6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2E6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E6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E6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E6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E6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E6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C2E6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2E6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E6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C2E6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C2E65"/>
    <w:rPr>
      <w:b/>
      <w:bCs/>
    </w:rPr>
  </w:style>
  <w:style w:type="character" w:styleId="Emphasis">
    <w:name w:val="Emphasis"/>
    <w:basedOn w:val="DefaultParagraphFont"/>
    <w:uiPriority w:val="20"/>
    <w:qFormat/>
    <w:rsid w:val="005C2E6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C2E65"/>
    <w:rPr>
      <w:szCs w:val="32"/>
    </w:rPr>
  </w:style>
  <w:style w:type="paragraph" w:styleId="ListParagraph">
    <w:name w:val="List Paragraph"/>
    <w:basedOn w:val="Normal"/>
    <w:uiPriority w:val="34"/>
    <w:qFormat/>
    <w:rsid w:val="005C2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2E6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C2E6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E6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E65"/>
    <w:rPr>
      <w:b/>
      <w:i/>
      <w:sz w:val="24"/>
    </w:rPr>
  </w:style>
  <w:style w:type="character" w:styleId="SubtleEmphasis">
    <w:name w:val="Subtle Emphasis"/>
    <w:uiPriority w:val="19"/>
    <w:qFormat/>
    <w:rsid w:val="005C2E6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C2E6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C2E6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C2E6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C2E6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E65"/>
    <w:pPr>
      <w:outlineLvl w:val="9"/>
    </w:pPr>
    <w:rPr>
      <w:rFonts w:cs="Times New Roman"/>
    </w:rPr>
  </w:style>
  <w:style w:type="table" w:styleId="TableGrid">
    <w:name w:val="Table Grid"/>
    <w:basedOn w:val="TableNormal"/>
    <w:rsid w:val="00500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tabaser-tabell">
    <w:name w:val="Databaser - tabell"/>
    <w:basedOn w:val="TableNormal"/>
    <w:uiPriority w:val="99"/>
    <w:qFormat/>
    <w:rsid w:val="00CF51B7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Courier New" w:hAnsi="Courier New"/>
        <w:b/>
        <w:sz w:val="20"/>
      </w:rPr>
      <w:tblPr/>
      <w:tcPr>
        <w:shd w:val="clear" w:color="auto" w:fill="C6D9F1" w:themeFill="text2" w:themeFillTint="33"/>
      </w:tcPr>
    </w:tblStylePr>
  </w:style>
  <w:style w:type="table" w:styleId="TableColorful1">
    <w:name w:val="Table Colorful 1"/>
    <w:basedOn w:val="TableNormal"/>
    <w:rsid w:val="00B12560"/>
    <w:pPr>
      <w:spacing w:after="0" w:line="24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atabaser-vertikaltabell">
    <w:name w:val="Databaser - vertikal tabell"/>
    <w:basedOn w:val="TableNormal"/>
    <w:uiPriority w:val="99"/>
    <w:qFormat/>
    <w:rsid w:val="005F4F96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Col">
      <w:rPr>
        <w:b/>
      </w:rPr>
      <w:tblPr/>
      <w:tcPr>
        <w:tc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nil"/>
          <w:insideV w:val="nil"/>
        </w:tcBorders>
        <w:shd w:val="clear" w:color="auto" w:fill="C6D9F1" w:themeFill="tex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C76"/>
    <w:pPr>
      <w:spacing w:after="0" w:line="240" w:lineRule="auto"/>
    </w:pPr>
    <w:rPr>
      <w:sz w:val="24"/>
      <w:szCs w:val="24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65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E6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E65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E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E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E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E6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E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E6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">
    <w:name w:val="Titel"/>
    <w:basedOn w:val="Heading1"/>
    <w:next w:val="Normal"/>
    <w:rsid w:val="0096302D"/>
    <w:rPr>
      <w:rFonts w:ascii="Verdana" w:hAnsi="Verdana"/>
      <w:b w:val="0"/>
      <w:color w:val="003366"/>
      <w:sz w:val="96"/>
    </w:rPr>
  </w:style>
  <w:style w:type="paragraph" w:customStyle="1" w:styleId="Undertitel">
    <w:name w:val="Undertitel"/>
    <w:basedOn w:val="Heading3"/>
    <w:next w:val="Normal"/>
    <w:rsid w:val="0096302D"/>
    <w:rPr>
      <w:rFonts w:ascii="Verdana" w:hAnsi="Verdana"/>
      <w:b w:val="0"/>
      <w:color w:val="003366"/>
      <w:sz w:val="32"/>
    </w:rPr>
  </w:style>
  <w:style w:type="paragraph" w:styleId="Header">
    <w:name w:val="header"/>
    <w:basedOn w:val="Normal"/>
    <w:rsid w:val="008D499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D499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36180"/>
  </w:style>
  <w:style w:type="paragraph" w:customStyle="1" w:styleId="Kod">
    <w:name w:val="Kod"/>
    <w:basedOn w:val="Normal"/>
    <w:next w:val="Normal"/>
    <w:link w:val="KodChar"/>
    <w:rsid w:val="008C505E"/>
    <w:rPr>
      <w:rFonts w:ascii="Courier New" w:hAnsi="Courier New"/>
      <w:sz w:val="20"/>
      <w:szCs w:val="20"/>
    </w:rPr>
  </w:style>
  <w:style w:type="paragraph" w:styleId="Caption">
    <w:name w:val="caption"/>
    <w:basedOn w:val="Normal"/>
    <w:next w:val="Normal"/>
    <w:qFormat/>
    <w:rsid w:val="004B4621"/>
    <w:rPr>
      <w:b/>
      <w:bCs/>
      <w:sz w:val="20"/>
      <w:szCs w:val="20"/>
    </w:rPr>
  </w:style>
  <w:style w:type="character" w:styleId="Hyperlink">
    <w:name w:val="Hyperlink"/>
    <w:basedOn w:val="DefaultParagraphFont"/>
    <w:rsid w:val="004B4621"/>
    <w:rPr>
      <w:color w:val="0000FF"/>
      <w:u w:val="single"/>
    </w:rPr>
  </w:style>
  <w:style w:type="character" w:customStyle="1" w:styleId="KodChar">
    <w:name w:val="Kod Char"/>
    <w:basedOn w:val="DefaultParagraphFont"/>
    <w:link w:val="Kod"/>
    <w:rsid w:val="00613980"/>
    <w:rPr>
      <w:rFonts w:ascii="Courier New" w:hAnsi="Courier New"/>
      <w:lang w:val="sv-SE" w:eastAsia="sv-SE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C2E65"/>
    <w:rPr>
      <w:rFonts w:asciiTheme="majorHAnsi" w:eastAsiaTheme="majorEastAsia" w:hAnsiTheme="majorHAnsi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95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4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2E65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E6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2E6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E6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E6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E6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E6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E6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C2E6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2E6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E6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C2E6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C2E65"/>
    <w:rPr>
      <w:b/>
      <w:bCs/>
    </w:rPr>
  </w:style>
  <w:style w:type="character" w:styleId="Emphasis">
    <w:name w:val="Emphasis"/>
    <w:basedOn w:val="DefaultParagraphFont"/>
    <w:uiPriority w:val="20"/>
    <w:qFormat/>
    <w:rsid w:val="005C2E6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C2E65"/>
    <w:rPr>
      <w:szCs w:val="32"/>
    </w:rPr>
  </w:style>
  <w:style w:type="paragraph" w:styleId="ListParagraph">
    <w:name w:val="List Paragraph"/>
    <w:basedOn w:val="Normal"/>
    <w:uiPriority w:val="34"/>
    <w:qFormat/>
    <w:rsid w:val="005C2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2E6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C2E6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E6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E65"/>
    <w:rPr>
      <w:b/>
      <w:i/>
      <w:sz w:val="24"/>
    </w:rPr>
  </w:style>
  <w:style w:type="character" w:styleId="SubtleEmphasis">
    <w:name w:val="Subtle Emphasis"/>
    <w:uiPriority w:val="19"/>
    <w:qFormat/>
    <w:rsid w:val="005C2E6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C2E6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C2E6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C2E6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C2E6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E65"/>
    <w:pPr>
      <w:outlineLvl w:val="9"/>
    </w:pPr>
    <w:rPr>
      <w:rFonts w:cs="Times New Roman"/>
    </w:rPr>
  </w:style>
  <w:style w:type="table" w:styleId="TableGrid">
    <w:name w:val="Table Grid"/>
    <w:basedOn w:val="TableNormal"/>
    <w:rsid w:val="00500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tabaser-tabell">
    <w:name w:val="Databaser - tabell"/>
    <w:basedOn w:val="TableNormal"/>
    <w:uiPriority w:val="99"/>
    <w:qFormat/>
    <w:rsid w:val="00CF51B7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Courier New" w:hAnsi="Courier New"/>
        <w:b/>
        <w:sz w:val="20"/>
      </w:rPr>
      <w:tblPr/>
      <w:tcPr>
        <w:shd w:val="clear" w:color="auto" w:fill="C6D9F1" w:themeFill="text2" w:themeFillTint="33"/>
      </w:tcPr>
    </w:tblStylePr>
  </w:style>
  <w:style w:type="table" w:styleId="TableColorful1">
    <w:name w:val="Table Colorful 1"/>
    <w:basedOn w:val="TableNormal"/>
    <w:rsid w:val="00B12560"/>
    <w:pPr>
      <w:spacing w:after="0" w:line="24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Databaser-vertikaltabell">
    <w:name w:val="Databaser - vertikal tabell"/>
    <w:basedOn w:val="TableNormal"/>
    <w:uiPriority w:val="99"/>
    <w:qFormat/>
    <w:rsid w:val="005F4F96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Col">
      <w:rPr>
        <w:b/>
      </w:rPr>
      <w:tblPr/>
      <w:tcPr>
        <w:tc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nil"/>
          <w:insideV w:val="nil"/>
        </w:tcBorders>
        <w:shd w:val="clear" w:color="auto" w:fill="C6D9F1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mh.se/upload/forvaltning/INFO/Bilder/MU_logotyp_int_lag.jpg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beri\Application%20Data\Microsoft\Mallar\JavaI_&#214;vningar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3BE6C-3D7C-4735-96FC-7F31E935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JavaI_Övningar.dot</Template>
  <TotalTime>618</TotalTime>
  <Pages>1</Pages>
  <Words>1096</Words>
  <Characters>6253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Mittuniversitetet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Eriksson</dc:creator>
  <cp:lastModifiedBy>Satan</cp:lastModifiedBy>
  <cp:revision>71</cp:revision>
  <cp:lastPrinted>2020-04-30T06:22:00Z</cp:lastPrinted>
  <dcterms:created xsi:type="dcterms:W3CDTF">2016-10-13T09:27:00Z</dcterms:created>
  <dcterms:modified xsi:type="dcterms:W3CDTF">2020-04-30T06:22:00Z</dcterms:modified>
</cp:coreProperties>
</file>