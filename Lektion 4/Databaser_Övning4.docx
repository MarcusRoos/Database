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0FB" w:rsidRDefault="008010FB" w:rsidP="008010FB">
      <w:pPr>
        <w:pStyle w:val="Heading1"/>
      </w:pPr>
      <w:r>
        <w:t>ER-modellering 2</w:t>
      </w:r>
    </w:p>
    <w:p w:rsidR="008010FB" w:rsidRDefault="008010FB" w:rsidP="008010FB">
      <w:r>
        <w:t>Precis som i inlämningsuppgift 3 ska du även i</w:t>
      </w:r>
      <w:r w:rsidRPr="008B30EC">
        <w:t xml:space="preserve"> denna inlämningsuppgift få prova på att skapa egna ER-</w:t>
      </w:r>
      <w:r w:rsidR="00A76CD7">
        <w:t>diagram</w:t>
      </w:r>
      <w:r w:rsidRPr="008B30EC">
        <w:t xml:space="preserve"> utifrån givna textbeskrivningar. </w:t>
      </w:r>
      <w:r>
        <w:t>Där det är lämpligt utnyttja det nya som tagits upp i EER (överdriv dock inte användandet bara för att få med det som är nytt).</w:t>
      </w:r>
      <w:r w:rsidR="00637D10">
        <w:t xml:space="preserve"> Om du använder arv tänk på att skilja mellan bland annat fullständigt och partiellt deltagande.</w:t>
      </w:r>
    </w:p>
    <w:p w:rsidR="00637D10" w:rsidRDefault="00637D10" w:rsidP="008010FB"/>
    <w:p w:rsidR="00637D10" w:rsidRDefault="00637D10" w:rsidP="008010FB">
      <w:r>
        <w:t>Observera att alla så kallade affärsregler (eng. business rules) som nämns i uppgiftstexten kan vara svåra, om inte omöjliga, att efterfölja direkt i ER-diagra</w:t>
      </w:r>
      <w:r w:rsidR="009853DD">
        <w:t>m</w:t>
      </w:r>
      <w:r>
        <w:t>met. Det som är viktigt för dig i ER-diagram</w:t>
      </w:r>
      <w:r w:rsidR="009853DD">
        <w:t>m</w:t>
      </w:r>
      <w:r>
        <w:t>et är att göra det möjligt att lagra all den information som efterfrågas. Att sen begränsa vissa möjligheter får vi lösa i ett senare skede vid implementeringen av databasen.</w:t>
      </w:r>
    </w:p>
    <w:p w:rsidR="008010FB" w:rsidRDefault="008010FB" w:rsidP="008010FB"/>
    <w:p w:rsidR="008010FB" w:rsidRDefault="008010FB" w:rsidP="008010FB">
      <w:r w:rsidRPr="008B30EC">
        <w:t>När du skapar dina ER-</w:t>
      </w:r>
      <w:r w:rsidR="00A76CD7">
        <w:t>diagram</w:t>
      </w:r>
      <w:r w:rsidRPr="008B30EC">
        <w:t xml:space="preserve"> använd programmet Dia Diagram Editor (eller motsvarande program). Som notation ska UML eller Chen användas. Instruktioner för hur Dia används finner du på kursens hemsida under kursinformation (labbmiljö).</w:t>
      </w:r>
    </w:p>
    <w:p w:rsidR="008010FB" w:rsidRDefault="008010FB" w:rsidP="008010FB"/>
    <w:p w:rsidR="008010FB" w:rsidRDefault="008010FB" w:rsidP="008010FB">
      <w:pPr>
        <w:pStyle w:val="Heading3"/>
      </w:pPr>
      <w:r>
        <w:t xml:space="preserve">Uppgift </w:t>
      </w:r>
      <w:r w:rsidR="00637D10">
        <w:t>1</w:t>
      </w:r>
      <w:r>
        <w:t xml:space="preserve">: </w:t>
      </w:r>
      <w:r w:rsidR="00303EFC">
        <w:t>Föreningsdatabas</w:t>
      </w:r>
    </w:p>
    <w:p w:rsidR="002C675A" w:rsidRDefault="008010FB" w:rsidP="002C675A">
      <w:r>
        <w:t xml:space="preserve">Du ska ta fram en ER-modell för </w:t>
      </w:r>
      <w:r w:rsidR="00303EFC">
        <w:t>en idrottsförening</w:t>
      </w:r>
      <w:r>
        <w:t xml:space="preserve">. Databasen ska användas för att hålla ordning på </w:t>
      </w:r>
      <w:r w:rsidR="00303EFC">
        <w:t xml:space="preserve">föreningens alla medlemmar samt deras olika sektioner. </w:t>
      </w:r>
      <w:r>
        <w:t xml:space="preserve">En kravspecifikation har gett följande information som databasen minst ska </w:t>
      </w:r>
      <w:r w:rsidR="002C675A">
        <w:t>hantera:</w:t>
      </w:r>
    </w:p>
    <w:p w:rsidR="002C675A" w:rsidRDefault="002C675A" w:rsidP="002C675A"/>
    <w:p w:rsidR="00303EFC" w:rsidRDefault="002C675A" w:rsidP="002C675A">
      <w:pPr>
        <w:pStyle w:val="ListParagraph"/>
        <w:numPr>
          <w:ilvl w:val="0"/>
          <w:numId w:val="19"/>
        </w:numPr>
      </w:pPr>
      <w:r>
        <w:t xml:space="preserve">Databasen ska innehålla information om alla </w:t>
      </w:r>
      <w:r w:rsidR="00303EFC">
        <w:t>personer</w:t>
      </w:r>
      <w:r>
        <w:t xml:space="preserve"> som </w:t>
      </w:r>
      <w:r w:rsidR="00303EFC">
        <w:t>är medlemmar i föreningen. Följande data ska registreras för de olika personerna:</w:t>
      </w:r>
    </w:p>
    <w:p w:rsidR="002C675A" w:rsidRDefault="003C2757" w:rsidP="00303EFC">
      <w:pPr>
        <w:pStyle w:val="ListParagraph"/>
        <w:numPr>
          <w:ilvl w:val="1"/>
          <w:numId w:val="19"/>
        </w:numPr>
      </w:pPr>
      <w:r>
        <w:t>Person: ett unik id, förnamn, efternamn</w:t>
      </w:r>
      <w:r w:rsidR="00BF2437">
        <w:t>, gatuadress, postnr, postort, epost och lösenord.</w:t>
      </w:r>
    </w:p>
    <w:p w:rsidR="00BF2437" w:rsidRDefault="00BF2437" w:rsidP="00BF2437">
      <w:pPr>
        <w:pStyle w:val="ListParagraph"/>
        <w:numPr>
          <w:ilvl w:val="1"/>
          <w:numId w:val="19"/>
        </w:numPr>
      </w:pPr>
      <w:r>
        <w:t>Administratör: förnamn, efternamn, gatuadress, postnr, postort, epost, lösenord och lön.</w:t>
      </w:r>
    </w:p>
    <w:p w:rsidR="00BF2437" w:rsidRDefault="00BF2437" w:rsidP="00BF2437">
      <w:pPr>
        <w:pStyle w:val="ListParagraph"/>
        <w:numPr>
          <w:ilvl w:val="1"/>
          <w:numId w:val="19"/>
        </w:numPr>
      </w:pPr>
      <w:r>
        <w:t>Medlem: förnamn, efternamn, gatuadress, postnr, postort, epost, lösenord, medlemsnummer och datum när personen blev medlem.</w:t>
      </w:r>
    </w:p>
    <w:p w:rsidR="00BF2437" w:rsidRDefault="00BF2437" w:rsidP="00BF2437">
      <w:pPr>
        <w:pStyle w:val="ListParagraph"/>
        <w:numPr>
          <w:ilvl w:val="1"/>
          <w:numId w:val="19"/>
        </w:numPr>
      </w:pPr>
      <w:r>
        <w:t>Ledare: förnamn, efternamn, gatuadress, postnr, postort, epost, lösenord, medlemsnummer, datum när personen blev medlem och vilken utbildning ledaren har.</w:t>
      </w:r>
    </w:p>
    <w:p w:rsidR="00C40466" w:rsidRDefault="00C40466" w:rsidP="002C675A">
      <w:pPr>
        <w:pStyle w:val="ListParagraph"/>
        <w:numPr>
          <w:ilvl w:val="0"/>
          <w:numId w:val="19"/>
        </w:numPr>
      </w:pPr>
      <w:r>
        <w:t xml:space="preserve">En person </w:t>
      </w:r>
      <w:r w:rsidR="009853DD">
        <w:t>måste</w:t>
      </w:r>
      <w:r>
        <w:t xml:space="preserve"> vara antingen en medlem</w:t>
      </w:r>
      <w:r w:rsidR="00330A4B">
        <w:t>, en administratör (av den planerade hemsidan) eller både och. En medlem</w:t>
      </w:r>
      <w:r w:rsidR="00637D10">
        <w:t xml:space="preserve"> </w:t>
      </w:r>
      <w:r w:rsidR="00330A4B">
        <w:t>kan i sin tur vara en ledare, men behöver inte vara en ledare.</w:t>
      </w:r>
    </w:p>
    <w:p w:rsidR="002C675A" w:rsidRDefault="009862CD" w:rsidP="002C675A">
      <w:pPr>
        <w:pStyle w:val="ListParagraph"/>
        <w:numPr>
          <w:ilvl w:val="0"/>
          <w:numId w:val="19"/>
        </w:numPr>
      </w:pPr>
      <w:r>
        <w:t xml:space="preserve">Den planerade hemsidan kommer att ha en inloggningsfunktion. När någon </w:t>
      </w:r>
      <w:r w:rsidR="000D62D3">
        <w:t xml:space="preserve">försöker </w:t>
      </w:r>
      <w:r>
        <w:t>logga in ska</w:t>
      </w:r>
      <w:r w:rsidR="000D62D3">
        <w:t xml:space="preserve"> </w:t>
      </w:r>
      <w:r w:rsidR="009853DD">
        <w:t>e</w:t>
      </w:r>
      <w:r w:rsidR="000D62D3">
        <w:t>-post (används som användarnamn),</w:t>
      </w:r>
      <w:r>
        <w:t xml:space="preserve"> </w:t>
      </w:r>
      <w:r w:rsidR="00235F29">
        <w:t>IP</w:t>
      </w:r>
      <w:r>
        <w:t>-nummer, tidpunkt (datum + tid) och om inloggningen lyckades eller inte lagras i databasen.</w:t>
      </w:r>
    </w:p>
    <w:p w:rsidR="002C675A" w:rsidRDefault="00CF0EAA" w:rsidP="002C675A">
      <w:pPr>
        <w:pStyle w:val="ListParagraph"/>
        <w:numPr>
          <w:ilvl w:val="0"/>
          <w:numId w:val="19"/>
        </w:numPr>
      </w:pPr>
      <w:r>
        <w:t>Föreningen fastställer varje år den avgift medlemmarna ska betala i medlemsavgift. Vilken denna avgift är samt för vilket år avgiften gäller ska lagras i databasen.</w:t>
      </w:r>
      <w:r w:rsidR="00CF2DA7">
        <w:t xml:space="preserve"> Avgiften är samma oavsett hur många sektioner en medlem är med i.</w:t>
      </w:r>
    </w:p>
    <w:p w:rsidR="00E7068D" w:rsidRDefault="00637D10" w:rsidP="002C675A">
      <w:pPr>
        <w:pStyle w:val="ListParagraph"/>
        <w:numPr>
          <w:ilvl w:val="0"/>
          <w:numId w:val="19"/>
        </w:numPr>
      </w:pPr>
      <w:r>
        <w:t>När en medlem har betalat medlemsavgiften ska detta registreras i databasen. Det ska vara möjligt att se för vilka år medlemsavgifte</w:t>
      </w:r>
      <w:r w:rsidR="00E7068D">
        <w:t>n för en viss medlem är betald.</w:t>
      </w:r>
    </w:p>
    <w:p w:rsidR="00637D10" w:rsidRDefault="00637D10" w:rsidP="002C675A">
      <w:pPr>
        <w:pStyle w:val="ListParagraph"/>
        <w:numPr>
          <w:ilvl w:val="0"/>
          <w:numId w:val="19"/>
        </w:numPr>
      </w:pPr>
      <w:r>
        <w:lastRenderedPageBreak/>
        <w:t>En medlem kan ha betalat flera olika årsavgifter och en årsavgift kan vara betald av flera olika medlemmar.</w:t>
      </w:r>
    </w:p>
    <w:p w:rsidR="00637D10" w:rsidRDefault="00E7068D" w:rsidP="002C675A">
      <w:pPr>
        <w:pStyle w:val="ListParagraph"/>
        <w:numPr>
          <w:ilvl w:val="0"/>
          <w:numId w:val="19"/>
        </w:numPr>
      </w:pPr>
      <w:r>
        <w:t>På hemsidan kommer nyheter att publiceras. En nyhet består av en rubrik och ett innehåll (själva texten). För varje nyhet ska även ett datum</w:t>
      </w:r>
      <w:r w:rsidR="00235F29">
        <w:t xml:space="preserve"> (datum + tid)</w:t>
      </w:r>
      <w:r>
        <w:t xml:space="preserve"> för när nyheten skrev</w:t>
      </w:r>
      <w:r w:rsidR="008640A0">
        <w:t>s</w:t>
      </w:r>
      <w:r>
        <w:t xml:space="preserve"> lagras tillsammans med ett </w:t>
      </w:r>
      <w:r w:rsidR="008640A0">
        <w:t>från</w:t>
      </w:r>
      <w:r>
        <w:t>datum</w:t>
      </w:r>
      <w:r w:rsidR="00235F29">
        <w:t xml:space="preserve"> (datum + tid)</w:t>
      </w:r>
      <w:r>
        <w:t xml:space="preserve"> när nyheten ska </w:t>
      </w:r>
      <w:r w:rsidR="008640A0">
        <w:t xml:space="preserve">börja visas på hemsidan samt ett tilldatum (datum + tid) när nyheten inte längre ska visas </w:t>
      </w:r>
      <w:r>
        <w:t>på hemsidan.</w:t>
      </w:r>
      <w:r w:rsidR="008640A0">
        <w:t xml:space="preserve"> Om datum utelämnas (null) för fråndatum innebär det att nyheten ska börja visas direkt. Om datum utelämnas (null) för tilldatum innebär det att nyheten ska visas i all oändlighet (eller åtminstone en väldigt lång tid framöver).</w:t>
      </w:r>
    </w:p>
    <w:p w:rsidR="00E7068D" w:rsidRDefault="00E7068D" w:rsidP="002C675A">
      <w:pPr>
        <w:pStyle w:val="ListParagraph"/>
        <w:numPr>
          <w:ilvl w:val="0"/>
          <w:numId w:val="19"/>
        </w:numPr>
      </w:pPr>
      <w:r>
        <w:t>Det är endast ledare som kan skriva nyheter. En ledare kan skriva flera olika nyheter, men behöver inte skriva några nyheter alls. Vidare är en nyhet skriven av endast en ledare.</w:t>
      </w:r>
    </w:p>
    <w:p w:rsidR="001A1093" w:rsidRDefault="001A1093" w:rsidP="002C675A">
      <w:pPr>
        <w:pStyle w:val="ListParagraph"/>
        <w:numPr>
          <w:ilvl w:val="0"/>
          <w:numId w:val="19"/>
        </w:numPr>
      </w:pPr>
      <w:r>
        <w:t>En nyhet tillhör alltid en viss sektion (publiceras på den sektionens hemsida)</w:t>
      </w:r>
      <w:r w:rsidR="00D04475">
        <w:t xml:space="preserve"> och varje sektion kan ha ingen</w:t>
      </w:r>
      <w:r>
        <w:t>, en eller flera nyheter publicerade.</w:t>
      </w:r>
    </w:p>
    <w:p w:rsidR="00E7068D" w:rsidRDefault="00235F29" w:rsidP="002C675A">
      <w:pPr>
        <w:pStyle w:val="ListParagraph"/>
        <w:numPr>
          <w:ilvl w:val="0"/>
          <w:numId w:val="19"/>
        </w:numPr>
      </w:pPr>
      <w:r>
        <w:t>Föreningen har ett antal olika sektioner för de olika sporterna föreningen håller på med. I dagsläget finns en fotbollssektion, en ishockeysektion och en gymnastiksektion, men fler kan tillkomma i framtiden. För varje sektion ska sektionens namn lagras i databasen tillsammans med en beskrivning av sektionen. Även datum (ej tid) för när sektionen bildades ska lagras. Varje sektion har en ledare som ansvarar för sektionen.</w:t>
      </w:r>
    </w:p>
    <w:p w:rsidR="00235F29" w:rsidRDefault="00235F29" w:rsidP="002C675A">
      <w:pPr>
        <w:pStyle w:val="ListParagraph"/>
        <w:numPr>
          <w:ilvl w:val="0"/>
          <w:numId w:val="19"/>
        </w:numPr>
      </w:pPr>
      <w:r>
        <w:t>En person som är medlem i föreningen måste vara med i minst en sektion, men kan vara med i flera. Givetvis kan varje sektion ha flera medlemmar.</w:t>
      </w:r>
    </w:p>
    <w:p w:rsidR="00235F29" w:rsidRDefault="00235F29" w:rsidP="002C675A">
      <w:pPr>
        <w:pStyle w:val="ListParagraph"/>
        <w:numPr>
          <w:ilvl w:val="0"/>
          <w:numId w:val="19"/>
        </w:numPr>
      </w:pPr>
      <w:r>
        <w:t>En person som är ledare i föreningen kan endast vara ledare för en sektion i taget. En ledare måste leda en sektion annars ska personen inte vara en ledare.</w:t>
      </w:r>
    </w:p>
    <w:p w:rsidR="002C675A" w:rsidRDefault="002C675A" w:rsidP="002C675A"/>
    <w:p w:rsidR="002C675A" w:rsidRDefault="002C675A" w:rsidP="002C675A"/>
    <w:p w:rsidR="002C675A" w:rsidRDefault="00417B1D" w:rsidP="002C675A">
      <w:r>
        <w:t>Identifiera lämpliga entitetstyper och attribut att lagra i dessa. Markera alla primärnycklar. Var noga med att identifiera alla samband mellan entitetstyperna och att de är av rätt typ. Fundera även över vilket deltagande och kardinalitet</w:t>
      </w:r>
      <w:r w:rsidR="00A76CD7">
        <w:t>sförhållande</w:t>
      </w:r>
      <w:r>
        <w:t xml:space="preserve"> som gäller för de olika sambanden och sätt ut dessa i </w:t>
      </w:r>
      <w:r w:rsidR="00A76CD7">
        <w:t>diagrammet</w:t>
      </w:r>
      <w:r>
        <w:t>. Redogör eventuella andra förutsättningar du anser vara nödvändiga att göra.</w:t>
      </w:r>
    </w:p>
    <w:p w:rsidR="002C675A" w:rsidRDefault="002C675A" w:rsidP="002C675A"/>
    <w:p w:rsidR="00393196" w:rsidRDefault="00393196">
      <w:pPr>
        <w:spacing w:after="200" w:line="276" w:lineRule="auto"/>
      </w:pPr>
      <w:r>
        <w:br w:type="page"/>
      </w:r>
    </w:p>
    <w:p w:rsidR="00393196" w:rsidRDefault="002C675A" w:rsidP="002C675A">
      <w:pPr>
        <w:pStyle w:val="ListParagraph"/>
        <w:numPr>
          <w:ilvl w:val="0"/>
          <w:numId w:val="20"/>
        </w:numPr>
      </w:pPr>
      <w:r>
        <w:lastRenderedPageBreak/>
        <w:t>Skapa e</w:t>
      </w:r>
      <w:r w:rsidR="00A76CD7">
        <w:t>t</w:t>
      </w:r>
      <w:r>
        <w:t xml:space="preserve"> ER-</w:t>
      </w:r>
      <w:r w:rsidR="00A76CD7">
        <w:t>diagram</w:t>
      </w:r>
      <w:r>
        <w:t xml:space="preserve"> som uppfyller de krav som är givna.</w:t>
      </w:r>
      <w:r>
        <w:br/>
      </w:r>
      <w:r>
        <w:br/>
        <w:t>Svar:</w:t>
      </w:r>
    </w:p>
    <w:p w:rsidR="002C675A" w:rsidRDefault="00C01191" w:rsidP="0039319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8pt">
            <v:imagedata r:id="rId9" o:title="Uppgift4"/>
          </v:shape>
        </w:pict>
      </w:r>
      <w:r w:rsidR="002C675A">
        <w:br/>
      </w:r>
    </w:p>
    <w:p w:rsidR="002C675A" w:rsidRPr="006C1560" w:rsidRDefault="002C675A" w:rsidP="002C675A">
      <w:pPr>
        <w:pStyle w:val="ListParagraph"/>
        <w:numPr>
          <w:ilvl w:val="0"/>
          <w:numId w:val="20"/>
        </w:numPr>
      </w:pPr>
      <w:r>
        <w:t>Översätt ER-</w:t>
      </w:r>
      <w:r w:rsidR="00A76CD7">
        <w:t>diagrammet</w:t>
      </w:r>
      <w:r>
        <w:t xml:space="preserve"> till relationsmodellen.</w:t>
      </w:r>
      <w:r>
        <w:br/>
        <w:t>Svar:</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Person(</w:t>
      </w:r>
      <w:r>
        <w:rPr>
          <w:u w:val="single"/>
        </w:rPr>
        <w:t>personnr,</w:t>
      </w:r>
      <w:r>
        <w:t xml:space="preserve"> förnamn, efternamn, gatuadress, postnr, postort, epost, lösenord)</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Administratör(</w:t>
      </w:r>
      <w:r>
        <w:rPr>
          <w:u w:val="single"/>
        </w:rPr>
        <w:t>personnr</w:t>
      </w:r>
      <w:r w:rsidR="00B30E2C">
        <w:rPr>
          <w:u w:val="single"/>
        </w:rPr>
        <w:t>*</w:t>
      </w:r>
      <w:r>
        <w:t>, lön)</w:t>
      </w:r>
    </w:p>
    <w:p w:rsidR="00393196" w:rsidRP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Medlem(</w:t>
      </w:r>
      <w:r>
        <w:rPr>
          <w:u w:val="single"/>
        </w:rPr>
        <w:t>personnr</w:t>
      </w:r>
      <w:r w:rsidR="00B30E2C">
        <w:rPr>
          <w:u w:val="single"/>
        </w:rPr>
        <w:t>*</w:t>
      </w:r>
      <w:r>
        <w:rPr>
          <w:u w:val="single"/>
        </w:rPr>
        <w:t>,</w:t>
      </w:r>
      <w:r>
        <w:t xml:space="preserve"> medlemsnummer, medlem_sedan)</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Ledare(</w:t>
      </w:r>
      <w:r w:rsidRPr="00393196">
        <w:rPr>
          <w:u w:val="single"/>
        </w:rPr>
        <w:t>personnr</w:t>
      </w:r>
      <w:r w:rsidR="00B30E2C">
        <w:rPr>
          <w:u w:val="single"/>
        </w:rPr>
        <w:t>*</w:t>
      </w:r>
      <w:r w:rsidR="00D3261B">
        <w:rPr>
          <w:u w:val="single"/>
        </w:rPr>
        <w:t>,</w:t>
      </w:r>
      <w:r w:rsidR="00D3261B">
        <w:t xml:space="preserve"> utbildning</w:t>
      </w:r>
      <w:r>
        <w:t>)</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Loggar in(</w:t>
      </w:r>
      <w:r w:rsidR="00D3261B" w:rsidRPr="00E357E2">
        <w:t>personnr</w:t>
      </w:r>
      <w:r w:rsidR="00E357E2">
        <w:t>*</w:t>
      </w:r>
      <w:r w:rsidR="00D3261B" w:rsidRPr="00E357E2">
        <w:t>, inloggningsID</w:t>
      </w:r>
      <w:r w:rsidR="00E357E2">
        <w:t>*</w:t>
      </w:r>
      <w:r>
        <w:t>)</w:t>
      </w:r>
    </w:p>
    <w:p w:rsidR="00393196" w:rsidRPr="00B0417D"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Inloggning(</w:t>
      </w:r>
      <w:r w:rsidR="00B0417D">
        <w:rPr>
          <w:u w:val="single"/>
        </w:rPr>
        <w:t>inloggningsID,</w:t>
      </w:r>
      <w:r w:rsidR="00B0417D">
        <w:t xml:space="preserve"> IP, datum, tid, lyckad, epost*)</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Nyheter(</w:t>
      </w:r>
      <w:r w:rsidR="009E012D">
        <w:rPr>
          <w:u w:val="single"/>
        </w:rPr>
        <w:t>nyhetsid,</w:t>
      </w:r>
      <w:r w:rsidR="009E012D">
        <w:t xml:space="preserve"> rubrik, innehåll, datum, tid, personnr*</w:t>
      </w:r>
      <w:r>
        <w:t>)</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Sektion(</w:t>
      </w:r>
      <w:r w:rsidR="00747DC6" w:rsidRPr="00F02FED">
        <w:rPr>
          <w:u w:val="single"/>
        </w:rPr>
        <w:t>namn</w:t>
      </w:r>
      <w:r w:rsidR="00747DC6">
        <w:t>, beskrivning, bildades_datum, medlemsnummer*</w:t>
      </w:r>
      <w:r w:rsidR="00CD2F43">
        <w:t>, personnr</w:t>
      </w:r>
      <w:r w:rsidR="00CC37AA">
        <w:t>*</w:t>
      </w:r>
      <w:r w:rsidR="00CD2F43">
        <w:t>, nyhetsid*</w:t>
      </w:r>
      <w:r w:rsidR="00747DC6">
        <w:t>)</w:t>
      </w:r>
    </w:p>
    <w:p w:rsidR="00393196" w:rsidRDefault="00393196" w:rsidP="00393196">
      <w:pPr>
        <w:pStyle w:val="ListParagraph"/>
        <w:pBdr>
          <w:top w:val="single" w:sz="4" w:space="1" w:color="auto"/>
          <w:left w:val="single" w:sz="4" w:space="4" w:color="auto"/>
          <w:bottom w:val="single" w:sz="4" w:space="1" w:color="auto"/>
          <w:right w:val="single" w:sz="4" w:space="28" w:color="auto"/>
        </w:pBdr>
        <w:shd w:val="clear" w:color="auto" w:fill="DDD9C3" w:themeFill="background2" w:themeFillShade="E6"/>
      </w:pPr>
      <w:r>
        <w:t>Avgift(</w:t>
      </w:r>
      <w:r w:rsidR="00911248">
        <w:rPr>
          <w:u w:val="single"/>
        </w:rPr>
        <w:t>avgiftn</w:t>
      </w:r>
      <w:r w:rsidR="00B1068E">
        <w:rPr>
          <w:u w:val="single"/>
        </w:rPr>
        <w:t>r,</w:t>
      </w:r>
      <w:r w:rsidR="00B1068E">
        <w:t xml:space="preserve"> år, betald</w:t>
      </w:r>
      <w:r w:rsidR="00F43E49">
        <w:t>, personnr*</w:t>
      </w:r>
      <w:r>
        <w:t>)</w:t>
      </w:r>
      <w:bookmarkStart w:id="0" w:name="_GoBack"/>
      <w:bookmarkEnd w:id="0"/>
    </w:p>
    <w:p w:rsidR="006C1560" w:rsidRDefault="006C1560" w:rsidP="002C675A"/>
    <w:p w:rsidR="00084D0F" w:rsidRDefault="00084D0F" w:rsidP="002C675A">
      <w:r>
        <w:t>Notis: Jag ber om ursäkt för sen inlämning, först var jag allmänt låg och sedan blev jag sjuk i över två veckor. Har gjort klart C++ kursen först och främst, började med webprogrammering för att inte hamna efter även där, sedan gav jag mig på det här.</w:t>
      </w:r>
    </w:p>
    <w:p w:rsidR="00084D0F" w:rsidRDefault="00084D0F" w:rsidP="002C675A"/>
    <w:p w:rsidR="00084D0F" w:rsidRDefault="00084D0F" w:rsidP="002C675A">
      <w:r>
        <w:t xml:space="preserve">Det är någonting med ER-modellering som inte fastnar, jag använder mig av lektionsmaterialet samt boken ”Database Systems - </w:t>
      </w:r>
      <w:r w:rsidRPr="00084D0F">
        <w:t>A Practical Approach to Design, Implementation, and Managemen</w:t>
      </w:r>
      <w:r>
        <w:t>t”, men jag tycker inte att det är någonstans nog för att slutföra de här två uppgifterna så som det är tänkt. Jag är helt hundra på att något i den här uppgiften är fel, det kändes klart till en början när jag skapade person klassen samt ärvde ner, men sedan blandades villkor in med till/från datum, sektioner och dylikt och då tog det stopp. Istället för att hänga mig fast på denna uppgift så tänker jag att det är bäst att skicka in den och fortsätta med de andra uppgifterna och komma ikapp.</w:t>
      </w:r>
    </w:p>
    <w:p w:rsidR="00084D0F" w:rsidRDefault="00084D0F" w:rsidP="002C675A"/>
    <w:p w:rsidR="00084D0F" w:rsidRPr="006C1560" w:rsidRDefault="00084D0F" w:rsidP="002C675A">
      <w:r>
        <w:t>Om du har några tips på något jag kan läsa angående det här mer ER-modellering så skulle det vara enormt tacksamt.</w:t>
      </w:r>
    </w:p>
    <w:sectPr w:rsidR="00084D0F" w:rsidRPr="006C1560" w:rsidSect="00B57230">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DC3" w:rsidRDefault="00306DC3">
      <w:r>
        <w:separator/>
      </w:r>
    </w:p>
  </w:endnote>
  <w:endnote w:type="continuationSeparator" w:id="0">
    <w:p w:rsidR="00306DC3" w:rsidRDefault="0030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C5F" w:rsidRPr="005C2E65" w:rsidRDefault="00235F29" w:rsidP="0055383E">
    <w:pPr>
      <w:pStyle w:val="Footer"/>
      <w:pBdr>
        <w:top w:val="single" w:sz="4" w:space="1" w:color="auto"/>
      </w:pBdr>
      <w:rPr>
        <w:rFonts w:cstheme="minorHAnsi"/>
      </w:rPr>
    </w:pPr>
    <w:r w:rsidRPr="005C2E65">
      <w:rPr>
        <w:rFonts w:cstheme="minorHAnsi"/>
      </w:rPr>
      <w:t xml:space="preserve">Robert Jonsson, </w:t>
    </w:r>
    <w:r>
      <w:rPr>
        <w:rFonts w:cstheme="minorHAnsi"/>
      </w:rPr>
      <w:t>DSV</w:t>
    </w:r>
    <w:r w:rsidR="00CE5C5F" w:rsidRPr="005C2E65">
      <w:rPr>
        <w:rFonts w:cstheme="minorHAnsi"/>
      </w:rPr>
      <w:tab/>
    </w:r>
    <w:r w:rsidR="00CE5C5F" w:rsidRPr="005C2E65">
      <w:rPr>
        <w:rFonts w:cstheme="minorHAnsi"/>
      </w:rPr>
      <w:tab/>
      <w:t xml:space="preserve">Sida </w:t>
    </w:r>
    <w:r w:rsidR="006B0E65" w:rsidRPr="005C2E65">
      <w:rPr>
        <w:rStyle w:val="PageNumber"/>
        <w:rFonts w:cstheme="minorHAnsi"/>
      </w:rPr>
      <w:fldChar w:fldCharType="begin"/>
    </w:r>
    <w:r w:rsidR="00CE5C5F" w:rsidRPr="005C2E65">
      <w:rPr>
        <w:rStyle w:val="PageNumber"/>
        <w:rFonts w:cstheme="minorHAnsi"/>
      </w:rPr>
      <w:instrText xml:space="preserve"> PAGE </w:instrText>
    </w:r>
    <w:r w:rsidR="006B0E65" w:rsidRPr="005C2E65">
      <w:rPr>
        <w:rStyle w:val="PageNumber"/>
        <w:rFonts w:cstheme="minorHAnsi"/>
      </w:rPr>
      <w:fldChar w:fldCharType="separate"/>
    </w:r>
    <w:r w:rsidR="009175FD">
      <w:rPr>
        <w:rStyle w:val="PageNumber"/>
        <w:rFonts w:cstheme="minorHAnsi"/>
        <w:noProof/>
      </w:rPr>
      <w:t>4</w:t>
    </w:r>
    <w:r w:rsidR="006B0E65" w:rsidRPr="005C2E65">
      <w:rPr>
        <w:rStyle w:val="PageNumber"/>
        <w:rFonts w:cstheme="minorHAnsi"/>
      </w:rPr>
      <w:fldChar w:fldCharType="end"/>
    </w:r>
  </w:p>
  <w:p w:rsidR="00936180" w:rsidRPr="005C2E65" w:rsidRDefault="00936180" w:rsidP="00936180">
    <w:pPr>
      <w:pStyle w:val="Footer"/>
      <w:pBdr>
        <w:top w:val="single" w:sz="4" w:space="1" w:color="auto"/>
      </w:pBdr>
      <w:tabs>
        <w:tab w:val="clear" w:pos="9072"/>
        <w:tab w:val="right" w:pos="8280"/>
      </w:tabs>
      <w:rPr>
        <w:rFonts w:cstheme="minorHAnsi"/>
      </w:rPr>
    </w:pPr>
    <w:r w:rsidRPr="005C2E65">
      <w:rPr>
        <w:rFonts w:cstheme="minorHAnsi"/>
      </w:rPr>
      <w:tab/>
    </w:r>
    <w:r w:rsidRPr="005C2E65">
      <w:rPr>
        <w:rFonts w:cstheme="minorHAns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DC3" w:rsidRDefault="00306DC3">
      <w:r>
        <w:separator/>
      </w:r>
    </w:p>
  </w:footnote>
  <w:footnote w:type="continuationSeparator" w:id="0">
    <w:p w:rsidR="00306DC3" w:rsidRDefault="00306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2B" w:rsidRPr="0038413C" w:rsidRDefault="00E35E9C" w:rsidP="0038413C">
    <w:pPr>
      <w:pStyle w:val="Header"/>
      <w:rPr>
        <w:szCs w:val="22"/>
      </w:rPr>
    </w:pPr>
    <w:r w:rsidRPr="0038413C">
      <w:rPr>
        <w:noProof/>
        <w:szCs w:val="22"/>
        <w:lang w:val="en-US" w:bidi="ar-SA"/>
      </w:rPr>
      <w:drawing>
        <wp:anchor distT="0" distB="0" distL="114300" distR="114300" simplePos="0" relativeHeight="251658240" behindDoc="1" locked="0" layoutInCell="1" allowOverlap="1" wp14:anchorId="0D7CE6DB" wp14:editId="0BB12505">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8B30EC">
      <w:rPr>
        <w:noProof/>
        <w:szCs w:val="22"/>
        <w:lang w:eastAsia="sv-SE" w:bidi="ar-SA"/>
      </w:rPr>
      <w:t>Inlämningsuppgift 4</w:t>
    </w:r>
  </w:p>
  <w:p w:rsidR="0086032B" w:rsidRPr="0038413C" w:rsidRDefault="009E1952" w:rsidP="0038413C">
    <w:pPr>
      <w:pStyle w:val="Header"/>
    </w:pPr>
    <w:r w:rsidRPr="0038413C">
      <w:rPr>
        <w:szCs w:val="22"/>
      </w:rPr>
      <w:t>DT022G, Databaser</w:t>
    </w:r>
    <w:r w:rsidR="00CE5C5F" w:rsidRPr="0038413C">
      <w:rPr>
        <w:szCs w:val="22"/>
      </w:rPr>
      <w:t xml:space="preserve"> </w:t>
    </w:r>
    <w:r w:rsidR="00EB2C48">
      <w:rPr>
        <w:szCs w:val="22"/>
      </w:rPr>
      <w:t>modellering och implementering</w:t>
    </w:r>
  </w:p>
  <w:p w:rsidR="0086032B" w:rsidRPr="0038413C" w:rsidRDefault="0086032B" w:rsidP="0038413C">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0685E"/>
    <w:lvl w:ilvl="0">
      <w:start w:val="1"/>
      <w:numFmt w:val="decimal"/>
      <w:lvlText w:val="%1."/>
      <w:lvlJc w:val="left"/>
      <w:pPr>
        <w:tabs>
          <w:tab w:val="num" w:pos="1492"/>
        </w:tabs>
        <w:ind w:left="1492" w:hanging="360"/>
      </w:pPr>
    </w:lvl>
  </w:abstractNum>
  <w:abstractNum w:abstractNumId="1">
    <w:nsid w:val="FFFFFF7D"/>
    <w:multiLevelType w:val="singleLevel"/>
    <w:tmpl w:val="44FAC06E"/>
    <w:lvl w:ilvl="0">
      <w:start w:val="1"/>
      <w:numFmt w:val="decimal"/>
      <w:lvlText w:val="%1."/>
      <w:lvlJc w:val="left"/>
      <w:pPr>
        <w:tabs>
          <w:tab w:val="num" w:pos="1209"/>
        </w:tabs>
        <w:ind w:left="1209" w:hanging="360"/>
      </w:pPr>
    </w:lvl>
  </w:abstractNum>
  <w:abstractNum w:abstractNumId="2">
    <w:nsid w:val="FFFFFF7E"/>
    <w:multiLevelType w:val="singleLevel"/>
    <w:tmpl w:val="5956D448"/>
    <w:lvl w:ilvl="0">
      <w:start w:val="1"/>
      <w:numFmt w:val="decimal"/>
      <w:lvlText w:val="%1."/>
      <w:lvlJc w:val="left"/>
      <w:pPr>
        <w:tabs>
          <w:tab w:val="num" w:pos="926"/>
        </w:tabs>
        <w:ind w:left="926" w:hanging="360"/>
      </w:pPr>
    </w:lvl>
  </w:abstractNum>
  <w:abstractNum w:abstractNumId="3">
    <w:nsid w:val="FFFFFF7F"/>
    <w:multiLevelType w:val="singleLevel"/>
    <w:tmpl w:val="73A035B8"/>
    <w:lvl w:ilvl="0">
      <w:start w:val="1"/>
      <w:numFmt w:val="decimal"/>
      <w:lvlText w:val="%1."/>
      <w:lvlJc w:val="left"/>
      <w:pPr>
        <w:tabs>
          <w:tab w:val="num" w:pos="643"/>
        </w:tabs>
        <w:ind w:left="643" w:hanging="360"/>
      </w:pPr>
    </w:lvl>
  </w:abstractNum>
  <w:abstractNum w:abstractNumId="4">
    <w:nsid w:val="FFFFFF80"/>
    <w:multiLevelType w:val="singleLevel"/>
    <w:tmpl w:val="F48C27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B5A02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AD215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79C54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AC64E0"/>
    <w:lvl w:ilvl="0">
      <w:start w:val="1"/>
      <w:numFmt w:val="decimal"/>
      <w:lvlText w:val="%1."/>
      <w:lvlJc w:val="left"/>
      <w:pPr>
        <w:tabs>
          <w:tab w:val="num" w:pos="360"/>
        </w:tabs>
        <w:ind w:left="360" w:hanging="360"/>
      </w:pPr>
    </w:lvl>
  </w:abstractNum>
  <w:abstractNum w:abstractNumId="9">
    <w:nsid w:val="FFFFFF89"/>
    <w:multiLevelType w:val="singleLevel"/>
    <w:tmpl w:val="7F02134C"/>
    <w:lvl w:ilvl="0">
      <w:start w:val="1"/>
      <w:numFmt w:val="bullet"/>
      <w:lvlText w:val=""/>
      <w:lvlJc w:val="left"/>
      <w:pPr>
        <w:tabs>
          <w:tab w:val="num" w:pos="360"/>
        </w:tabs>
        <w:ind w:left="360" w:hanging="360"/>
      </w:pPr>
      <w:rPr>
        <w:rFonts w:ascii="Symbol" w:hAnsi="Symbol" w:hint="default"/>
      </w:rPr>
    </w:lvl>
  </w:abstractNum>
  <w:abstractNum w:abstractNumId="10">
    <w:nsid w:val="1E9E5D28"/>
    <w:multiLevelType w:val="hybridMultilevel"/>
    <w:tmpl w:val="1BDAD1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FF70ED1"/>
    <w:multiLevelType w:val="hybridMultilevel"/>
    <w:tmpl w:val="F3B86DF2"/>
    <w:lvl w:ilvl="0" w:tplc="F5428104">
      <w:start w:val="1"/>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2C5A2B43"/>
    <w:multiLevelType w:val="hybridMultilevel"/>
    <w:tmpl w:val="5B8468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201502D"/>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50D4284A"/>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E7860C1"/>
    <w:multiLevelType w:val="hybridMultilevel"/>
    <w:tmpl w:val="46B271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6"/>
  </w:num>
  <w:num w:numId="2">
    <w:abstractNumId w:val="15"/>
  </w:num>
  <w:num w:numId="3">
    <w:abstractNumId w:val="12"/>
  </w:num>
  <w:num w:numId="4">
    <w:abstractNumId w:val="1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 w:numId="16">
    <w:abstractNumId w:val="11"/>
  </w:num>
  <w:num w:numId="17">
    <w:abstractNumId w:val="10"/>
  </w:num>
  <w:num w:numId="18">
    <w:abstractNumId w:val="17"/>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13980"/>
    <w:rsid w:val="00004272"/>
    <w:rsid w:val="00021E06"/>
    <w:rsid w:val="00023592"/>
    <w:rsid w:val="00041EF7"/>
    <w:rsid w:val="00052D66"/>
    <w:rsid w:val="00057538"/>
    <w:rsid w:val="00066DCE"/>
    <w:rsid w:val="00084D0F"/>
    <w:rsid w:val="00085622"/>
    <w:rsid w:val="000B0388"/>
    <w:rsid w:val="000B0AE1"/>
    <w:rsid w:val="000B5D2C"/>
    <w:rsid w:val="000D62D3"/>
    <w:rsid w:val="000F27A0"/>
    <w:rsid w:val="000F392E"/>
    <w:rsid w:val="001002F0"/>
    <w:rsid w:val="00105D9F"/>
    <w:rsid w:val="00124DCB"/>
    <w:rsid w:val="001256D1"/>
    <w:rsid w:val="00140613"/>
    <w:rsid w:val="001458EB"/>
    <w:rsid w:val="00152B13"/>
    <w:rsid w:val="00156C7A"/>
    <w:rsid w:val="00161541"/>
    <w:rsid w:val="00175C4D"/>
    <w:rsid w:val="0019036F"/>
    <w:rsid w:val="00197595"/>
    <w:rsid w:val="001A045D"/>
    <w:rsid w:val="001A09D4"/>
    <w:rsid w:val="001A1093"/>
    <w:rsid w:val="001A50C6"/>
    <w:rsid w:val="001A541C"/>
    <w:rsid w:val="001C3B94"/>
    <w:rsid w:val="001C62AF"/>
    <w:rsid w:val="001D4517"/>
    <w:rsid w:val="001E1B14"/>
    <w:rsid w:val="002053F3"/>
    <w:rsid w:val="00210EC5"/>
    <w:rsid w:val="00226111"/>
    <w:rsid w:val="00231326"/>
    <w:rsid w:val="00233986"/>
    <w:rsid w:val="00235667"/>
    <w:rsid w:val="00235F29"/>
    <w:rsid w:val="00241C1F"/>
    <w:rsid w:val="002445B5"/>
    <w:rsid w:val="00251B0E"/>
    <w:rsid w:val="002648D8"/>
    <w:rsid w:val="002701E3"/>
    <w:rsid w:val="00270AB6"/>
    <w:rsid w:val="00281C57"/>
    <w:rsid w:val="00284705"/>
    <w:rsid w:val="0028599A"/>
    <w:rsid w:val="0029328F"/>
    <w:rsid w:val="002B7B53"/>
    <w:rsid w:val="002C0EE8"/>
    <w:rsid w:val="002C2DBC"/>
    <w:rsid w:val="002C675A"/>
    <w:rsid w:val="002D6E97"/>
    <w:rsid w:val="002E49A5"/>
    <w:rsid w:val="002F6C34"/>
    <w:rsid w:val="00300342"/>
    <w:rsid w:val="00303EFC"/>
    <w:rsid w:val="00306DC3"/>
    <w:rsid w:val="00310C23"/>
    <w:rsid w:val="00317111"/>
    <w:rsid w:val="00330A4B"/>
    <w:rsid w:val="0034152D"/>
    <w:rsid w:val="0034420C"/>
    <w:rsid w:val="00352249"/>
    <w:rsid w:val="00372767"/>
    <w:rsid w:val="0038413C"/>
    <w:rsid w:val="00393196"/>
    <w:rsid w:val="003A4668"/>
    <w:rsid w:val="003A5B4B"/>
    <w:rsid w:val="003B2C14"/>
    <w:rsid w:val="003B69A0"/>
    <w:rsid w:val="003C2757"/>
    <w:rsid w:val="003C3A38"/>
    <w:rsid w:val="003D30B5"/>
    <w:rsid w:val="003F0A1D"/>
    <w:rsid w:val="003F10AD"/>
    <w:rsid w:val="00404D15"/>
    <w:rsid w:val="00404F86"/>
    <w:rsid w:val="00410E73"/>
    <w:rsid w:val="00417B1D"/>
    <w:rsid w:val="00435D96"/>
    <w:rsid w:val="00441933"/>
    <w:rsid w:val="004442C5"/>
    <w:rsid w:val="0044459D"/>
    <w:rsid w:val="00453F5F"/>
    <w:rsid w:val="00460C5D"/>
    <w:rsid w:val="00465AAD"/>
    <w:rsid w:val="0049378C"/>
    <w:rsid w:val="00493B32"/>
    <w:rsid w:val="004A63E9"/>
    <w:rsid w:val="004B4621"/>
    <w:rsid w:val="004B73A0"/>
    <w:rsid w:val="004B75AC"/>
    <w:rsid w:val="004C1229"/>
    <w:rsid w:val="004C6B93"/>
    <w:rsid w:val="004C7D98"/>
    <w:rsid w:val="004E54DD"/>
    <w:rsid w:val="004E605E"/>
    <w:rsid w:val="004E7D6D"/>
    <w:rsid w:val="00500F11"/>
    <w:rsid w:val="00511F04"/>
    <w:rsid w:val="00516A37"/>
    <w:rsid w:val="00552C7F"/>
    <w:rsid w:val="0055383E"/>
    <w:rsid w:val="00567220"/>
    <w:rsid w:val="005A0257"/>
    <w:rsid w:val="005B0C28"/>
    <w:rsid w:val="005B22C0"/>
    <w:rsid w:val="005B2F51"/>
    <w:rsid w:val="005B7F4E"/>
    <w:rsid w:val="005C1097"/>
    <w:rsid w:val="005C2E65"/>
    <w:rsid w:val="005E7A06"/>
    <w:rsid w:val="005F4F96"/>
    <w:rsid w:val="00601A31"/>
    <w:rsid w:val="006129D6"/>
    <w:rsid w:val="00613980"/>
    <w:rsid w:val="00633CB1"/>
    <w:rsid w:val="00636146"/>
    <w:rsid w:val="00637D10"/>
    <w:rsid w:val="006477BE"/>
    <w:rsid w:val="00667390"/>
    <w:rsid w:val="0067314A"/>
    <w:rsid w:val="00675395"/>
    <w:rsid w:val="00675911"/>
    <w:rsid w:val="0067772A"/>
    <w:rsid w:val="00681176"/>
    <w:rsid w:val="006817F2"/>
    <w:rsid w:val="006A19D1"/>
    <w:rsid w:val="006A30E7"/>
    <w:rsid w:val="006A7EF8"/>
    <w:rsid w:val="006B0E65"/>
    <w:rsid w:val="006B7942"/>
    <w:rsid w:val="006C1560"/>
    <w:rsid w:val="006E0629"/>
    <w:rsid w:val="006E5EC4"/>
    <w:rsid w:val="006F4ADD"/>
    <w:rsid w:val="007059AF"/>
    <w:rsid w:val="00705FDE"/>
    <w:rsid w:val="007158AA"/>
    <w:rsid w:val="007165B0"/>
    <w:rsid w:val="0072256A"/>
    <w:rsid w:val="007364AC"/>
    <w:rsid w:val="00742054"/>
    <w:rsid w:val="0074591E"/>
    <w:rsid w:val="00747DC6"/>
    <w:rsid w:val="0075263D"/>
    <w:rsid w:val="00757263"/>
    <w:rsid w:val="007725A9"/>
    <w:rsid w:val="00775EF6"/>
    <w:rsid w:val="00785FD6"/>
    <w:rsid w:val="007A192D"/>
    <w:rsid w:val="007B11E4"/>
    <w:rsid w:val="007C2F3E"/>
    <w:rsid w:val="007D3AAB"/>
    <w:rsid w:val="007E19B4"/>
    <w:rsid w:val="007F1167"/>
    <w:rsid w:val="007F1B6C"/>
    <w:rsid w:val="007F1E41"/>
    <w:rsid w:val="00800971"/>
    <w:rsid w:val="008010FB"/>
    <w:rsid w:val="00816730"/>
    <w:rsid w:val="0081730D"/>
    <w:rsid w:val="00820E1A"/>
    <w:rsid w:val="00821D03"/>
    <w:rsid w:val="00825082"/>
    <w:rsid w:val="00837B11"/>
    <w:rsid w:val="00860237"/>
    <w:rsid w:val="008602B4"/>
    <w:rsid w:val="0086032B"/>
    <w:rsid w:val="008640A0"/>
    <w:rsid w:val="00874033"/>
    <w:rsid w:val="00875894"/>
    <w:rsid w:val="008829EA"/>
    <w:rsid w:val="00897136"/>
    <w:rsid w:val="008B30EC"/>
    <w:rsid w:val="008C3338"/>
    <w:rsid w:val="008C3B33"/>
    <w:rsid w:val="008C505E"/>
    <w:rsid w:val="008C663F"/>
    <w:rsid w:val="008D4993"/>
    <w:rsid w:val="008F0C4B"/>
    <w:rsid w:val="008F25E3"/>
    <w:rsid w:val="008F7EA6"/>
    <w:rsid w:val="009001DC"/>
    <w:rsid w:val="00902527"/>
    <w:rsid w:val="009034CA"/>
    <w:rsid w:val="00911248"/>
    <w:rsid w:val="0091638F"/>
    <w:rsid w:val="009175FD"/>
    <w:rsid w:val="00936180"/>
    <w:rsid w:val="00944FDF"/>
    <w:rsid w:val="009514FF"/>
    <w:rsid w:val="0096302D"/>
    <w:rsid w:val="0096332F"/>
    <w:rsid w:val="009853DD"/>
    <w:rsid w:val="009862CD"/>
    <w:rsid w:val="00987D98"/>
    <w:rsid w:val="0099092E"/>
    <w:rsid w:val="00991AEE"/>
    <w:rsid w:val="0099560E"/>
    <w:rsid w:val="009B340B"/>
    <w:rsid w:val="009B6159"/>
    <w:rsid w:val="009B6B37"/>
    <w:rsid w:val="009C3F76"/>
    <w:rsid w:val="009C6DB3"/>
    <w:rsid w:val="009D59B2"/>
    <w:rsid w:val="009E012D"/>
    <w:rsid w:val="009E1952"/>
    <w:rsid w:val="009E59A6"/>
    <w:rsid w:val="00A007ED"/>
    <w:rsid w:val="00A063AC"/>
    <w:rsid w:val="00A139EB"/>
    <w:rsid w:val="00A16EE8"/>
    <w:rsid w:val="00A362DB"/>
    <w:rsid w:val="00A458A9"/>
    <w:rsid w:val="00A6720D"/>
    <w:rsid w:val="00A76CD7"/>
    <w:rsid w:val="00A9114A"/>
    <w:rsid w:val="00A941B9"/>
    <w:rsid w:val="00AA0793"/>
    <w:rsid w:val="00AB756F"/>
    <w:rsid w:val="00AC060A"/>
    <w:rsid w:val="00AC2D5B"/>
    <w:rsid w:val="00AE01C6"/>
    <w:rsid w:val="00AE30C7"/>
    <w:rsid w:val="00AE7D2F"/>
    <w:rsid w:val="00B02FE3"/>
    <w:rsid w:val="00B0417D"/>
    <w:rsid w:val="00B1068E"/>
    <w:rsid w:val="00B12560"/>
    <w:rsid w:val="00B2574B"/>
    <w:rsid w:val="00B30E2C"/>
    <w:rsid w:val="00B3446F"/>
    <w:rsid w:val="00B5126A"/>
    <w:rsid w:val="00B57230"/>
    <w:rsid w:val="00B6644F"/>
    <w:rsid w:val="00B72A85"/>
    <w:rsid w:val="00B76545"/>
    <w:rsid w:val="00BC1796"/>
    <w:rsid w:val="00BD1A9A"/>
    <w:rsid w:val="00BD23ED"/>
    <w:rsid w:val="00BD4CCE"/>
    <w:rsid w:val="00BE02E7"/>
    <w:rsid w:val="00BF2437"/>
    <w:rsid w:val="00C01191"/>
    <w:rsid w:val="00C05D5F"/>
    <w:rsid w:val="00C1612D"/>
    <w:rsid w:val="00C37F40"/>
    <w:rsid w:val="00C40466"/>
    <w:rsid w:val="00C42B40"/>
    <w:rsid w:val="00C44A02"/>
    <w:rsid w:val="00C62876"/>
    <w:rsid w:val="00C73832"/>
    <w:rsid w:val="00C7443E"/>
    <w:rsid w:val="00C93A74"/>
    <w:rsid w:val="00C958FB"/>
    <w:rsid w:val="00CA22CA"/>
    <w:rsid w:val="00CB02D0"/>
    <w:rsid w:val="00CC37AA"/>
    <w:rsid w:val="00CD2F43"/>
    <w:rsid w:val="00CE5C5F"/>
    <w:rsid w:val="00CF0EAA"/>
    <w:rsid w:val="00CF2DA7"/>
    <w:rsid w:val="00CF51B7"/>
    <w:rsid w:val="00CF6906"/>
    <w:rsid w:val="00D04475"/>
    <w:rsid w:val="00D242F4"/>
    <w:rsid w:val="00D31512"/>
    <w:rsid w:val="00D3261B"/>
    <w:rsid w:val="00D33891"/>
    <w:rsid w:val="00D361CF"/>
    <w:rsid w:val="00D402F5"/>
    <w:rsid w:val="00D421D9"/>
    <w:rsid w:val="00D47609"/>
    <w:rsid w:val="00D61FEC"/>
    <w:rsid w:val="00D62825"/>
    <w:rsid w:val="00D75F44"/>
    <w:rsid w:val="00D807F6"/>
    <w:rsid w:val="00D84FA2"/>
    <w:rsid w:val="00DC4F38"/>
    <w:rsid w:val="00DD255D"/>
    <w:rsid w:val="00DD3EA8"/>
    <w:rsid w:val="00DD45D0"/>
    <w:rsid w:val="00DE21A8"/>
    <w:rsid w:val="00DE40A3"/>
    <w:rsid w:val="00DF4836"/>
    <w:rsid w:val="00E03377"/>
    <w:rsid w:val="00E07130"/>
    <w:rsid w:val="00E116FD"/>
    <w:rsid w:val="00E229FE"/>
    <w:rsid w:val="00E34B3B"/>
    <w:rsid w:val="00E357E2"/>
    <w:rsid w:val="00E35E9C"/>
    <w:rsid w:val="00E551AD"/>
    <w:rsid w:val="00E6464C"/>
    <w:rsid w:val="00E66C6F"/>
    <w:rsid w:val="00E7068D"/>
    <w:rsid w:val="00E86388"/>
    <w:rsid w:val="00EA60CF"/>
    <w:rsid w:val="00EB2C48"/>
    <w:rsid w:val="00EC09C7"/>
    <w:rsid w:val="00EC0C32"/>
    <w:rsid w:val="00EC56FE"/>
    <w:rsid w:val="00EE1B84"/>
    <w:rsid w:val="00EE306D"/>
    <w:rsid w:val="00EE55E9"/>
    <w:rsid w:val="00F009D0"/>
    <w:rsid w:val="00F02FED"/>
    <w:rsid w:val="00F2249F"/>
    <w:rsid w:val="00F4201C"/>
    <w:rsid w:val="00F43328"/>
    <w:rsid w:val="00F43E49"/>
    <w:rsid w:val="00F5543E"/>
    <w:rsid w:val="00F6211C"/>
    <w:rsid w:val="00F77EDE"/>
    <w:rsid w:val="00F77F70"/>
    <w:rsid w:val="00F87756"/>
    <w:rsid w:val="00F87F32"/>
    <w:rsid w:val="00F91C76"/>
    <w:rsid w:val="00F93E69"/>
    <w:rsid w:val="00F951E0"/>
    <w:rsid w:val="00F9520B"/>
    <w:rsid w:val="00FA3BC4"/>
    <w:rsid w:val="00FC4523"/>
    <w:rsid w:val="00FD2E24"/>
    <w:rsid w:val="00FD5012"/>
    <w:rsid w:val="00FE014B"/>
    <w:rsid w:val="00FF5976"/>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C76"/>
    <w:pPr>
      <w:spacing w:after="0" w:line="240" w:lineRule="auto"/>
    </w:pPr>
    <w:rPr>
      <w:sz w:val="24"/>
      <w:szCs w:val="24"/>
      <w:lang w:val="sv-SE"/>
    </w:rPr>
  </w:style>
  <w:style w:type="paragraph" w:styleId="Heading1">
    <w:name w:val="heading 1"/>
    <w:basedOn w:val="Normal"/>
    <w:next w:val="Normal"/>
    <w:link w:val="Heading1Char"/>
    <w:uiPriority w:val="9"/>
    <w:qFormat/>
    <w:rsid w:val="005C2E65"/>
    <w:pPr>
      <w:keepNext/>
      <w:spacing w:before="240" w:after="60"/>
      <w:outlineLvl w:val="0"/>
    </w:pPr>
    <w:rPr>
      <w:rFonts w:asciiTheme="majorHAnsi" w:eastAsiaTheme="majorEastAsia" w:hAnsiTheme="majorHAnsi" w:cs="Arial"/>
      <w:b/>
      <w:bCs/>
      <w:kern w:val="32"/>
      <w:sz w:val="32"/>
      <w:szCs w:val="32"/>
    </w:rPr>
  </w:style>
  <w:style w:type="paragraph" w:styleId="Heading2">
    <w:name w:val="heading 2"/>
    <w:basedOn w:val="Normal"/>
    <w:next w:val="Normal"/>
    <w:link w:val="Heading2Char"/>
    <w:uiPriority w:val="9"/>
    <w:unhideWhenUsed/>
    <w:qFormat/>
    <w:rsid w:val="005C2E6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5C2E65"/>
    <w:pPr>
      <w:keepNext/>
      <w:spacing w:before="240" w:after="60"/>
      <w:outlineLvl w:val="2"/>
    </w:pPr>
    <w:rPr>
      <w:rFonts w:asciiTheme="majorHAnsi" w:eastAsiaTheme="majorEastAsia" w:hAnsiTheme="majorHAnsi" w:cs="Arial"/>
      <w:b/>
      <w:bCs/>
      <w:sz w:val="26"/>
      <w:szCs w:val="26"/>
    </w:rPr>
  </w:style>
  <w:style w:type="paragraph" w:styleId="Heading4">
    <w:name w:val="heading 4"/>
    <w:basedOn w:val="Normal"/>
    <w:next w:val="Normal"/>
    <w:link w:val="Heading4Char"/>
    <w:uiPriority w:val="9"/>
    <w:semiHidden/>
    <w:unhideWhenUsed/>
    <w:qFormat/>
    <w:rsid w:val="005C2E6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C2E6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C2E6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C2E65"/>
    <w:pPr>
      <w:spacing w:before="240" w:after="60"/>
      <w:outlineLvl w:val="6"/>
    </w:pPr>
  </w:style>
  <w:style w:type="paragraph" w:styleId="Heading8">
    <w:name w:val="heading 8"/>
    <w:basedOn w:val="Normal"/>
    <w:next w:val="Normal"/>
    <w:link w:val="Heading8Char"/>
    <w:uiPriority w:val="9"/>
    <w:semiHidden/>
    <w:unhideWhenUsed/>
    <w:qFormat/>
    <w:rsid w:val="005C2E65"/>
    <w:pPr>
      <w:spacing w:before="240" w:after="60"/>
      <w:outlineLvl w:val="7"/>
    </w:pPr>
    <w:rPr>
      <w:i/>
      <w:iCs/>
    </w:rPr>
  </w:style>
  <w:style w:type="paragraph" w:styleId="Heading9">
    <w:name w:val="heading 9"/>
    <w:basedOn w:val="Normal"/>
    <w:next w:val="Normal"/>
    <w:link w:val="Heading9Char"/>
    <w:uiPriority w:val="9"/>
    <w:semiHidden/>
    <w:unhideWhenUsed/>
    <w:qFormat/>
    <w:rsid w:val="005C2E6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Heading1"/>
    <w:next w:val="Normal"/>
    <w:rsid w:val="0096302D"/>
    <w:rPr>
      <w:rFonts w:ascii="Verdana" w:hAnsi="Verdana"/>
      <w:b w:val="0"/>
      <w:color w:val="003366"/>
      <w:sz w:val="96"/>
    </w:rPr>
  </w:style>
  <w:style w:type="paragraph" w:customStyle="1" w:styleId="Undertitel">
    <w:name w:val="Undertitel"/>
    <w:basedOn w:val="Heading3"/>
    <w:next w:val="Normal"/>
    <w:rsid w:val="0096302D"/>
    <w:rPr>
      <w:rFonts w:ascii="Verdana" w:hAnsi="Verdana"/>
      <w:b w:val="0"/>
      <w:color w:val="003366"/>
      <w:sz w:val="32"/>
    </w:rPr>
  </w:style>
  <w:style w:type="paragraph" w:styleId="Header">
    <w:name w:val="header"/>
    <w:basedOn w:val="Normal"/>
    <w:rsid w:val="008D4993"/>
    <w:pPr>
      <w:tabs>
        <w:tab w:val="center" w:pos="4536"/>
        <w:tab w:val="right" w:pos="9072"/>
      </w:tabs>
    </w:pPr>
  </w:style>
  <w:style w:type="paragraph" w:styleId="Footer">
    <w:name w:val="footer"/>
    <w:basedOn w:val="Normal"/>
    <w:rsid w:val="008D4993"/>
    <w:pPr>
      <w:tabs>
        <w:tab w:val="center" w:pos="4536"/>
        <w:tab w:val="right" w:pos="9072"/>
      </w:tabs>
    </w:pPr>
  </w:style>
  <w:style w:type="character" w:styleId="PageNumber">
    <w:name w:val="page number"/>
    <w:basedOn w:val="DefaultParagraphFont"/>
    <w:rsid w:val="00936180"/>
  </w:style>
  <w:style w:type="paragraph" w:customStyle="1" w:styleId="Kod">
    <w:name w:val="Kod"/>
    <w:basedOn w:val="Normal"/>
    <w:next w:val="Normal"/>
    <w:link w:val="KodChar"/>
    <w:rsid w:val="008C505E"/>
    <w:rPr>
      <w:rFonts w:ascii="Courier New" w:hAnsi="Courier New"/>
      <w:sz w:val="20"/>
      <w:szCs w:val="20"/>
    </w:rPr>
  </w:style>
  <w:style w:type="paragraph" w:styleId="Caption">
    <w:name w:val="caption"/>
    <w:basedOn w:val="Normal"/>
    <w:next w:val="Normal"/>
    <w:qFormat/>
    <w:rsid w:val="004B4621"/>
    <w:rPr>
      <w:b/>
      <w:bCs/>
      <w:sz w:val="20"/>
      <w:szCs w:val="20"/>
    </w:rPr>
  </w:style>
  <w:style w:type="character" w:styleId="Hyperlink">
    <w:name w:val="Hyperlink"/>
    <w:basedOn w:val="DefaultParagraphFont"/>
    <w:rsid w:val="004B4621"/>
    <w:rPr>
      <w:color w:val="0000FF"/>
      <w:u w:val="single"/>
    </w:rPr>
  </w:style>
  <w:style w:type="character" w:customStyle="1" w:styleId="KodChar">
    <w:name w:val="Kod Char"/>
    <w:basedOn w:val="DefaultParagraphFont"/>
    <w:link w:val="Kod"/>
    <w:rsid w:val="00613980"/>
    <w:rPr>
      <w:rFonts w:ascii="Courier New" w:hAnsi="Courier New"/>
      <w:lang w:val="sv-SE" w:eastAsia="sv-SE" w:bidi="ar-SA"/>
    </w:rPr>
  </w:style>
  <w:style w:type="character" w:customStyle="1" w:styleId="Heading3Char">
    <w:name w:val="Heading 3 Char"/>
    <w:basedOn w:val="DefaultParagraphFont"/>
    <w:link w:val="Heading3"/>
    <w:uiPriority w:val="9"/>
    <w:rsid w:val="005C2E65"/>
    <w:rPr>
      <w:rFonts w:asciiTheme="majorHAnsi" w:eastAsiaTheme="majorEastAsia" w:hAnsiTheme="majorHAnsi" w:cs="Arial"/>
      <w:b/>
      <w:bCs/>
      <w:sz w:val="26"/>
      <w:szCs w:val="26"/>
    </w:rPr>
  </w:style>
  <w:style w:type="paragraph" w:styleId="BalloonText">
    <w:name w:val="Balloon Text"/>
    <w:basedOn w:val="Normal"/>
    <w:link w:val="BalloonTextChar"/>
    <w:rsid w:val="009514FF"/>
    <w:rPr>
      <w:rFonts w:ascii="Tahoma" w:hAnsi="Tahoma" w:cs="Tahoma"/>
      <w:sz w:val="16"/>
      <w:szCs w:val="16"/>
    </w:rPr>
  </w:style>
  <w:style w:type="character" w:customStyle="1" w:styleId="BalloonTextChar">
    <w:name w:val="Balloon Text Char"/>
    <w:basedOn w:val="DefaultParagraphFont"/>
    <w:link w:val="BalloonText"/>
    <w:rsid w:val="009514FF"/>
    <w:rPr>
      <w:rFonts w:ascii="Tahoma" w:hAnsi="Tahoma" w:cs="Tahoma"/>
      <w:sz w:val="16"/>
      <w:szCs w:val="16"/>
    </w:rPr>
  </w:style>
  <w:style w:type="character" w:customStyle="1" w:styleId="Heading1Char">
    <w:name w:val="Heading 1 Char"/>
    <w:basedOn w:val="DefaultParagraphFont"/>
    <w:link w:val="Heading1"/>
    <w:uiPriority w:val="9"/>
    <w:rsid w:val="005C2E65"/>
    <w:rPr>
      <w:rFonts w:asciiTheme="majorHAnsi" w:eastAsiaTheme="majorEastAsia" w:hAnsiTheme="majorHAnsi" w:cs="Arial"/>
      <w:b/>
      <w:bCs/>
      <w:kern w:val="32"/>
      <w:sz w:val="32"/>
      <w:szCs w:val="32"/>
    </w:rPr>
  </w:style>
  <w:style w:type="character" w:customStyle="1" w:styleId="Heading2Char">
    <w:name w:val="Heading 2 Char"/>
    <w:basedOn w:val="DefaultParagraphFont"/>
    <w:link w:val="Heading2"/>
    <w:uiPriority w:val="9"/>
    <w:rsid w:val="005C2E65"/>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5C2E65"/>
    <w:rPr>
      <w:b/>
      <w:bCs/>
      <w:sz w:val="28"/>
      <w:szCs w:val="28"/>
    </w:rPr>
  </w:style>
  <w:style w:type="character" w:customStyle="1" w:styleId="Heading5Char">
    <w:name w:val="Heading 5 Char"/>
    <w:basedOn w:val="DefaultParagraphFont"/>
    <w:link w:val="Heading5"/>
    <w:uiPriority w:val="9"/>
    <w:semiHidden/>
    <w:rsid w:val="005C2E65"/>
    <w:rPr>
      <w:b/>
      <w:bCs/>
      <w:i/>
      <w:iCs/>
      <w:sz w:val="26"/>
      <w:szCs w:val="26"/>
    </w:rPr>
  </w:style>
  <w:style w:type="character" w:customStyle="1" w:styleId="Heading6Char">
    <w:name w:val="Heading 6 Char"/>
    <w:basedOn w:val="DefaultParagraphFont"/>
    <w:link w:val="Heading6"/>
    <w:uiPriority w:val="9"/>
    <w:semiHidden/>
    <w:rsid w:val="005C2E65"/>
    <w:rPr>
      <w:b/>
      <w:bCs/>
    </w:rPr>
  </w:style>
  <w:style w:type="character" w:customStyle="1" w:styleId="Heading7Char">
    <w:name w:val="Heading 7 Char"/>
    <w:basedOn w:val="DefaultParagraphFont"/>
    <w:link w:val="Heading7"/>
    <w:uiPriority w:val="9"/>
    <w:semiHidden/>
    <w:rsid w:val="005C2E65"/>
    <w:rPr>
      <w:sz w:val="24"/>
      <w:szCs w:val="24"/>
    </w:rPr>
  </w:style>
  <w:style w:type="character" w:customStyle="1" w:styleId="Heading8Char">
    <w:name w:val="Heading 8 Char"/>
    <w:basedOn w:val="DefaultParagraphFont"/>
    <w:link w:val="Heading8"/>
    <w:uiPriority w:val="9"/>
    <w:semiHidden/>
    <w:rsid w:val="005C2E65"/>
    <w:rPr>
      <w:i/>
      <w:iCs/>
      <w:sz w:val="24"/>
      <w:szCs w:val="24"/>
    </w:rPr>
  </w:style>
  <w:style w:type="character" w:customStyle="1" w:styleId="Heading9Char">
    <w:name w:val="Heading 9 Char"/>
    <w:basedOn w:val="DefaultParagraphFont"/>
    <w:link w:val="Heading9"/>
    <w:uiPriority w:val="9"/>
    <w:semiHidden/>
    <w:rsid w:val="005C2E65"/>
    <w:rPr>
      <w:rFonts w:asciiTheme="majorHAnsi" w:eastAsiaTheme="majorEastAsia" w:hAnsiTheme="majorHAnsi"/>
    </w:rPr>
  </w:style>
  <w:style w:type="paragraph" w:styleId="Title">
    <w:name w:val="Title"/>
    <w:basedOn w:val="Normal"/>
    <w:next w:val="Normal"/>
    <w:link w:val="TitleChar"/>
    <w:uiPriority w:val="10"/>
    <w:qFormat/>
    <w:rsid w:val="005C2E6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C2E6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C2E6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C2E65"/>
    <w:rPr>
      <w:rFonts w:asciiTheme="majorHAnsi" w:eastAsiaTheme="majorEastAsia" w:hAnsiTheme="majorHAnsi"/>
      <w:sz w:val="24"/>
      <w:szCs w:val="24"/>
    </w:rPr>
  </w:style>
  <w:style w:type="character" w:styleId="Strong">
    <w:name w:val="Strong"/>
    <w:basedOn w:val="DefaultParagraphFont"/>
    <w:uiPriority w:val="22"/>
    <w:qFormat/>
    <w:rsid w:val="005C2E65"/>
    <w:rPr>
      <w:b/>
      <w:bCs/>
    </w:rPr>
  </w:style>
  <w:style w:type="character" w:styleId="Emphasis">
    <w:name w:val="Emphasis"/>
    <w:basedOn w:val="DefaultParagraphFont"/>
    <w:uiPriority w:val="20"/>
    <w:qFormat/>
    <w:rsid w:val="005C2E65"/>
    <w:rPr>
      <w:rFonts w:asciiTheme="minorHAnsi" w:hAnsiTheme="minorHAnsi"/>
      <w:b/>
      <w:i/>
      <w:iCs/>
    </w:rPr>
  </w:style>
  <w:style w:type="paragraph" w:styleId="NoSpacing">
    <w:name w:val="No Spacing"/>
    <w:basedOn w:val="Normal"/>
    <w:uiPriority w:val="1"/>
    <w:qFormat/>
    <w:rsid w:val="005C2E65"/>
    <w:rPr>
      <w:szCs w:val="32"/>
    </w:rPr>
  </w:style>
  <w:style w:type="paragraph" w:styleId="ListParagraph">
    <w:name w:val="List Paragraph"/>
    <w:basedOn w:val="Normal"/>
    <w:uiPriority w:val="34"/>
    <w:qFormat/>
    <w:rsid w:val="005C2E65"/>
    <w:pPr>
      <w:ind w:left="720"/>
      <w:contextualSpacing/>
    </w:pPr>
  </w:style>
  <w:style w:type="paragraph" w:styleId="Quote">
    <w:name w:val="Quote"/>
    <w:basedOn w:val="Normal"/>
    <w:next w:val="Normal"/>
    <w:link w:val="QuoteChar"/>
    <w:uiPriority w:val="29"/>
    <w:qFormat/>
    <w:rsid w:val="005C2E65"/>
    <w:rPr>
      <w:i/>
    </w:rPr>
  </w:style>
  <w:style w:type="character" w:customStyle="1" w:styleId="QuoteChar">
    <w:name w:val="Quote Char"/>
    <w:basedOn w:val="DefaultParagraphFont"/>
    <w:link w:val="Quote"/>
    <w:uiPriority w:val="29"/>
    <w:rsid w:val="005C2E65"/>
    <w:rPr>
      <w:i/>
      <w:sz w:val="24"/>
      <w:szCs w:val="24"/>
    </w:rPr>
  </w:style>
  <w:style w:type="paragraph" w:styleId="IntenseQuote">
    <w:name w:val="Intense Quote"/>
    <w:basedOn w:val="Normal"/>
    <w:next w:val="Normal"/>
    <w:link w:val="IntenseQuoteChar"/>
    <w:uiPriority w:val="30"/>
    <w:qFormat/>
    <w:rsid w:val="005C2E65"/>
    <w:pPr>
      <w:ind w:left="720" w:right="720"/>
    </w:pPr>
    <w:rPr>
      <w:b/>
      <w:i/>
      <w:szCs w:val="22"/>
    </w:rPr>
  </w:style>
  <w:style w:type="character" w:customStyle="1" w:styleId="IntenseQuoteChar">
    <w:name w:val="Intense Quote Char"/>
    <w:basedOn w:val="DefaultParagraphFont"/>
    <w:link w:val="IntenseQuote"/>
    <w:uiPriority w:val="30"/>
    <w:rsid w:val="005C2E65"/>
    <w:rPr>
      <w:b/>
      <w:i/>
      <w:sz w:val="24"/>
    </w:rPr>
  </w:style>
  <w:style w:type="character" w:styleId="SubtleEmphasis">
    <w:name w:val="Subtle Emphasis"/>
    <w:uiPriority w:val="19"/>
    <w:qFormat/>
    <w:rsid w:val="005C2E65"/>
    <w:rPr>
      <w:i/>
      <w:color w:val="5A5A5A" w:themeColor="text1" w:themeTint="A5"/>
    </w:rPr>
  </w:style>
  <w:style w:type="character" w:styleId="IntenseEmphasis">
    <w:name w:val="Intense Emphasis"/>
    <w:basedOn w:val="DefaultParagraphFont"/>
    <w:uiPriority w:val="21"/>
    <w:qFormat/>
    <w:rsid w:val="005C2E65"/>
    <w:rPr>
      <w:b/>
      <w:i/>
      <w:sz w:val="24"/>
      <w:szCs w:val="24"/>
      <w:u w:val="single"/>
    </w:rPr>
  </w:style>
  <w:style w:type="character" w:styleId="SubtleReference">
    <w:name w:val="Subtle Reference"/>
    <w:basedOn w:val="DefaultParagraphFont"/>
    <w:uiPriority w:val="31"/>
    <w:qFormat/>
    <w:rsid w:val="005C2E65"/>
    <w:rPr>
      <w:sz w:val="24"/>
      <w:szCs w:val="24"/>
      <w:u w:val="single"/>
    </w:rPr>
  </w:style>
  <w:style w:type="character" w:styleId="IntenseReference">
    <w:name w:val="Intense Reference"/>
    <w:basedOn w:val="DefaultParagraphFont"/>
    <w:uiPriority w:val="32"/>
    <w:qFormat/>
    <w:rsid w:val="005C2E65"/>
    <w:rPr>
      <w:b/>
      <w:sz w:val="24"/>
      <w:u w:val="single"/>
    </w:rPr>
  </w:style>
  <w:style w:type="character" w:styleId="BookTitle">
    <w:name w:val="Book Title"/>
    <w:basedOn w:val="DefaultParagraphFont"/>
    <w:uiPriority w:val="33"/>
    <w:qFormat/>
    <w:rsid w:val="005C2E6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C2E65"/>
    <w:pPr>
      <w:outlineLvl w:val="9"/>
    </w:pPr>
    <w:rPr>
      <w:rFonts w:cs="Times New Roman"/>
    </w:rPr>
  </w:style>
  <w:style w:type="table" w:styleId="TableGrid">
    <w:name w:val="Table Grid"/>
    <w:basedOn w:val="TableNormal"/>
    <w:rsid w:val="00500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Databaser-tabell">
    <w:name w:val="Databaser - tabell"/>
    <w:basedOn w:val="TableNormal"/>
    <w:uiPriority w:val="99"/>
    <w:qFormat/>
    <w:rsid w:val="00CF51B7"/>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Row">
      <w:rPr>
        <w:rFonts w:ascii="Courier New" w:hAnsi="Courier New"/>
        <w:b/>
        <w:sz w:val="20"/>
      </w:rPr>
      <w:tblPr/>
      <w:tcPr>
        <w:shd w:val="clear" w:color="auto" w:fill="C6D9F1" w:themeFill="text2" w:themeFillTint="33"/>
      </w:tcPr>
    </w:tblStylePr>
  </w:style>
  <w:style w:type="table" w:styleId="TableColorful1">
    <w:name w:val="Table Colorful 1"/>
    <w:basedOn w:val="TableNormal"/>
    <w:rsid w:val="00B12560"/>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Databaser-vertikaltabell">
    <w:name w:val="Databaser - vertikal tabell"/>
    <w:basedOn w:val="TableNormal"/>
    <w:uiPriority w:val="99"/>
    <w:qFormat/>
    <w:rsid w:val="005F4F96"/>
    <w:pPr>
      <w:spacing w:after="0" w:line="240" w:lineRule="auto"/>
    </w:pPr>
    <w:rPr>
      <w:rFonts w:ascii="Courier New" w:hAnsi="Courier New"/>
      <w:sz w:val="20"/>
    </w:rPr>
    <w:tblPr>
      <w:tblInd w:w="0" w:type="dxa"/>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background1" w:themeFillShade="F2"/>
    </w:tcPr>
    <w:tblStylePr w:type="firstCol">
      <w:rPr>
        <w:b/>
      </w:rPr>
      <w:tblPr/>
      <w:tcPr>
        <w:tcBorders>
          <w:top w:val="dotted" w:sz="4" w:space="0" w:color="000000" w:themeColor="text1"/>
          <w:left w:val="dotted" w:sz="4" w:space="0" w:color="000000" w:themeColor="text1"/>
          <w:bottom w:val="dotted" w:sz="4" w:space="0" w:color="000000" w:themeColor="text1"/>
          <w:right w:val="dotted" w:sz="4" w:space="0" w:color="000000" w:themeColor="text1"/>
          <w:insideH w:val="nil"/>
          <w:insideV w:val="nil"/>
        </w:tcBorders>
        <w:shd w:val="clear" w:color="auto" w:fill="C6D9F1" w:themeFill="tex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714E9-465E-4FF6-9F1A-8D9A96E0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2040</TotalTime>
  <Pages>4</Pages>
  <Words>960</Words>
  <Characters>5473</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Mittuniversitetet</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Eriksson</dc:creator>
  <cp:lastModifiedBy>Satan</cp:lastModifiedBy>
  <cp:revision>89</cp:revision>
  <cp:lastPrinted>2012-11-13T13:30:00Z</cp:lastPrinted>
  <dcterms:created xsi:type="dcterms:W3CDTF">2012-11-04T21:40:00Z</dcterms:created>
  <dcterms:modified xsi:type="dcterms:W3CDTF">2020-04-20T10:34:00Z</dcterms:modified>
</cp:coreProperties>
</file>